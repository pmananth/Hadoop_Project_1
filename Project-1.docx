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98" w:rsidRDefault="009E5498" w:rsidP="00CD641B">
      <w:pPr>
        <w:pStyle w:val="Para-Style-1"/>
        <w:rPr>
          <w:rStyle w:val="BookTitle"/>
          <w:b w:val="0"/>
          <w:bCs w:val="0"/>
          <w:smallCaps w:val="0"/>
        </w:rPr>
      </w:pPr>
    </w:p>
    <w:p w:rsidR="009E5498" w:rsidRDefault="009E5498" w:rsidP="00CD641B">
      <w:pPr>
        <w:pStyle w:val="Para-Style-1"/>
        <w:rPr>
          <w:rStyle w:val="BookTitle"/>
          <w:b w:val="0"/>
          <w:bCs w:val="0"/>
          <w:smallCaps w:val="0"/>
        </w:rPr>
      </w:pPr>
      <w:r>
        <w:rPr>
          <w:rStyle w:val="BookTitle"/>
          <w:b w:val="0"/>
          <w:bCs w:val="0"/>
          <w:smallCaps w:val="0"/>
        </w:rPr>
        <w:t xml:space="preserve">                                                            </w:t>
      </w:r>
    </w:p>
    <w:p w:rsidR="009E5498" w:rsidRPr="00107DD8" w:rsidRDefault="009E5498" w:rsidP="00CD641B">
      <w:pPr>
        <w:pStyle w:val="Title"/>
        <w:rPr>
          <w:rStyle w:val="BookTitle"/>
          <w:rFonts w:cs="Times New Roman"/>
          <w:b w:val="0"/>
          <w:bCs w:val="0"/>
          <w:smallCaps w:val="0"/>
        </w:rPr>
      </w:pPr>
      <w:r w:rsidRPr="00107DD8">
        <w:rPr>
          <w:rStyle w:val="BookTitle"/>
          <w:b w:val="0"/>
          <w:bCs w:val="0"/>
          <w:smallCaps w:val="0"/>
        </w:rPr>
        <w:t xml:space="preserve">Module #: </w:t>
      </w:r>
      <w:r>
        <w:rPr>
          <w:rStyle w:val="BookTitle"/>
          <w:b w:val="0"/>
          <w:bCs w:val="0"/>
          <w:smallCaps w:val="0"/>
        </w:rPr>
        <w:t>HADOOP ADMINISTRATION PROJECT</w:t>
      </w:r>
    </w:p>
    <w:p w:rsidR="009E5498" w:rsidRDefault="009E5498" w:rsidP="00485B62">
      <w:pPr>
        <w:pStyle w:val="Subtitle"/>
        <w:rPr>
          <w:i w:val="0"/>
          <w:iCs w:val="0"/>
        </w:rPr>
      </w:pPr>
      <w:r>
        <w:rPr>
          <w:i w:val="0"/>
          <w:iCs w:val="0"/>
        </w:rPr>
        <w:t>Project/</w:t>
      </w:r>
      <w:r w:rsidRPr="00107DD8">
        <w:rPr>
          <w:i w:val="0"/>
          <w:iCs w:val="0"/>
        </w:rPr>
        <w:t>Assignment</w:t>
      </w:r>
      <w:r>
        <w:rPr>
          <w:i w:val="0"/>
          <w:iCs w:val="0"/>
        </w:rPr>
        <w:t xml:space="preserve"> Solution</w:t>
      </w:r>
    </w:p>
    <w:p w:rsidR="009E5498" w:rsidRPr="00CD641B" w:rsidRDefault="009E5498" w:rsidP="00CD641B">
      <w:r>
        <w:t xml:space="preserve">                                         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204.75pt;height:47.25pt;visibility:visible">
            <v:imagedata r:id="rId7" o:title=""/>
          </v:shape>
        </w:pict>
      </w:r>
    </w:p>
    <w:p w:rsidR="009E5498" w:rsidRDefault="009E5498" w:rsidP="00DD3128">
      <w:pPr>
        <w:rPr>
          <w:rFonts w:ascii="Cambria" w:hAnsi="Cambria" w:cs="Cambria"/>
          <w:color w:val="4F81BD"/>
          <w:spacing w:val="15"/>
          <w:sz w:val="44"/>
          <w:szCs w:val="44"/>
        </w:rPr>
      </w:pPr>
      <w:r>
        <w:br w:type="page"/>
      </w:r>
    </w:p>
    <w:p w:rsidR="009E5498" w:rsidRDefault="009E5498" w:rsidP="00485B62">
      <w:pPr>
        <w:pStyle w:val="Subtitle"/>
        <w:rPr>
          <w:rStyle w:val="BookTitle"/>
          <w:rFonts w:cs="Times New Roman"/>
          <w:b w:val="0"/>
          <w:bCs w:val="0"/>
          <w:i w:val="0"/>
          <w:iCs w:val="0"/>
          <w:smallCaps w:val="0"/>
          <w:spacing w:val="15"/>
        </w:rPr>
        <w:sectPr w:rsidR="009E5498" w:rsidSect="00485B62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9E5498" w:rsidRDefault="009E5498" w:rsidP="00171866">
      <w:pPr>
        <w:pStyle w:val="Subtitle"/>
        <w:jc w:val="left"/>
        <w:rPr>
          <w:rStyle w:val="BookTitle"/>
          <w:rFonts w:cs="Times New Roman"/>
          <w:b w:val="0"/>
          <w:bCs w:val="0"/>
          <w:smallCaps w:val="0"/>
          <w:spacing w:val="15"/>
        </w:rPr>
      </w:pPr>
      <w:r w:rsidRPr="00171866">
        <w:rPr>
          <w:rStyle w:val="BookTitle"/>
          <w:b w:val="0"/>
          <w:bCs w:val="0"/>
          <w:smallCaps w:val="0"/>
          <w:spacing w:val="15"/>
        </w:rPr>
        <w:t xml:space="preserve">Module#: </w:t>
      </w:r>
      <w:r>
        <w:rPr>
          <w:rStyle w:val="BookTitle"/>
          <w:b w:val="0"/>
          <w:bCs w:val="0"/>
          <w:smallCaps w:val="0"/>
        </w:rPr>
        <w:t>HADOOP ADMINISTRATION PROJECT</w:t>
      </w:r>
    </w:p>
    <w:p w:rsidR="009E5498" w:rsidRDefault="009E5498" w:rsidP="00171866">
      <w:pPr>
        <w:pStyle w:val="Subtitle"/>
        <w:jc w:val="left"/>
        <w:rPr>
          <w:rFonts w:cs="Times New Roman"/>
          <w:color w:val="auto"/>
          <w:sz w:val="32"/>
          <w:szCs w:val="32"/>
        </w:rPr>
      </w:pPr>
      <w:r w:rsidRPr="00171866">
        <w:rPr>
          <w:color w:val="auto"/>
          <w:sz w:val="32"/>
          <w:szCs w:val="32"/>
        </w:rPr>
        <w:t xml:space="preserve">Assignment </w:t>
      </w:r>
      <w:r>
        <w:rPr>
          <w:color w:val="auto"/>
          <w:sz w:val="32"/>
          <w:szCs w:val="32"/>
        </w:rPr>
        <w:t>Solution–</w:t>
      </w:r>
      <w:r w:rsidRPr="00171866">
        <w:rPr>
          <w:color w:val="auto"/>
          <w:sz w:val="32"/>
          <w:szCs w:val="32"/>
        </w:rPr>
        <w:t xml:space="preserve"> title</w:t>
      </w:r>
    </w:p>
    <w:p w:rsidR="009E5498" w:rsidRDefault="009E5498">
      <w:pPr>
        <w:pStyle w:val="TOCHeading"/>
      </w:pPr>
      <w:r>
        <w:t>Table of Contents</w:t>
      </w:r>
    </w:p>
    <w:p w:rsidR="009E5498" w:rsidRDefault="009E5498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777070" w:history="1">
        <w:r w:rsidRPr="00364816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5498" w:rsidRDefault="009E5498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25777071" w:history="1">
        <w:r w:rsidRPr="0036481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Problem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5498" w:rsidRDefault="009E5498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25777072" w:history="1">
        <w:r w:rsidRPr="00364816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_Toc425777072 \h </w:instrText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9E5498" w:rsidRDefault="009E5498">
      <w:r>
        <w:fldChar w:fldCharType="end"/>
      </w:r>
    </w:p>
    <w:p w:rsidR="009E5498" w:rsidRDefault="009E5498">
      <w:r>
        <w:br w:type="page"/>
      </w:r>
    </w:p>
    <w:p w:rsidR="009E5498" w:rsidRDefault="009E5498" w:rsidP="00663EB9">
      <w:pPr>
        <w:pStyle w:val="Heading1"/>
        <w:numPr>
          <w:ilvl w:val="0"/>
          <w:numId w:val="21"/>
        </w:numPr>
      </w:pPr>
      <w:bookmarkStart w:id="0" w:name="_Toc425777070"/>
      <w:r>
        <w:t>Introduction</w:t>
      </w:r>
      <w:bookmarkEnd w:id="0"/>
    </w:p>
    <w:p w:rsidR="009E5498" w:rsidRPr="002B69E3" w:rsidRDefault="009E5498" w:rsidP="002B69E3"/>
    <w:p w:rsidR="009E5498" w:rsidRDefault="009E5498" w:rsidP="002B69E3">
      <w:r>
        <w:t>You need to use VMWARE player or any virtualization tool to set up the environment</w:t>
      </w:r>
    </w:p>
    <w:p w:rsidR="009E5498" w:rsidRDefault="009E5498" w:rsidP="002B69E3">
      <w:r>
        <w:t>CentOS 6.5 is preferred</w:t>
      </w:r>
    </w:p>
    <w:p w:rsidR="009E5498" w:rsidRDefault="009E5498" w:rsidP="002B69E3">
      <w:r>
        <w:t>You need to create a regular user in CentOS</w:t>
      </w:r>
    </w:p>
    <w:p w:rsidR="009E5498" w:rsidRDefault="009E5498" w:rsidP="002B69E3">
      <w:r>
        <w:t>You may either configure a DNS server or have the appropriate entries in hosts file</w:t>
      </w:r>
    </w:p>
    <w:p w:rsidR="009E5498" w:rsidRPr="002B69E3" w:rsidRDefault="009E5498" w:rsidP="002B69E3"/>
    <w:p w:rsidR="009E5498" w:rsidRDefault="009E5498" w:rsidP="00F15E25">
      <w:pPr>
        <w:pStyle w:val="Heading1"/>
        <w:numPr>
          <w:ilvl w:val="0"/>
          <w:numId w:val="21"/>
        </w:numPr>
      </w:pPr>
      <w:bookmarkStart w:id="1" w:name="_Toc425777071"/>
      <w:r>
        <w:t>Problem Solution</w:t>
      </w:r>
      <w:bookmarkEnd w:id="1"/>
    </w:p>
    <w:p w:rsidR="009E5498" w:rsidRDefault="009E5498" w:rsidP="002B69E3">
      <w:r>
        <w:t>Create a 6 Node Hadoop cluster with the following specifications.</w:t>
      </w:r>
    </w:p>
    <w:p w:rsidR="009E5498" w:rsidRDefault="009E5498" w:rsidP="002B69E3">
      <w:pPr>
        <w:pStyle w:val="ListParagraph"/>
        <w:numPr>
          <w:ilvl w:val="0"/>
          <w:numId w:val="34"/>
        </w:numPr>
      </w:pPr>
      <w:r>
        <w:t>There should be One separate Machine for Namenode, Job Tracker and Secondary Namenode</w:t>
      </w:r>
    </w:p>
    <w:p w:rsidR="009E5498" w:rsidRDefault="009E5498" w:rsidP="002031C9"/>
    <w:p w:rsidR="009E5498" w:rsidRDefault="009E5498" w:rsidP="002031C9">
      <w:r>
        <w:t>1</w:t>
      </w:r>
      <w:r w:rsidRPr="002031C9">
        <w:rPr>
          <w:vertAlign w:val="superscript"/>
        </w:rPr>
        <w:t>ST</w:t>
      </w:r>
      <w:r>
        <w:t xml:space="preserve"> MACHINE = Namenode, Datanode, Tasktracker</w:t>
      </w:r>
    </w:p>
    <w:p w:rsidR="009E5498" w:rsidRDefault="009E5498" w:rsidP="002031C9">
      <w:r>
        <w:t>2</w:t>
      </w:r>
      <w:r w:rsidRPr="002031C9">
        <w:rPr>
          <w:vertAlign w:val="superscript"/>
        </w:rPr>
        <w:t>nd</w:t>
      </w:r>
      <w:r>
        <w:t xml:space="preserve"> MACHINE = Jobtracker, Secondary Namenode, Datanode, Tasktracker</w:t>
      </w:r>
    </w:p>
    <w:p w:rsidR="009E5498" w:rsidRDefault="009E5498" w:rsidP="002031C9">
      <w:r>
        <w:t>---------</w:t>
      </w:r>
    </w:p>
    <w:p w:rsidR="009E5498" w:rsidRDefault="009E5498" w:rsidP="002031C9">
      <w:r>
        <w:t>1</w:t>
      </w:r>
      <w:r w:rsidRPr="002031C9">
        <w:rPr>
          <w:vertAlign w:val="superscript"/>
        </w:rPr>
        <w:t>ST</w:t>
      </w:r>
      <w:r>
        <w:t xml:space="preserve"> MACHINE = Namenode, Datanode, Tasktracker</w:t>
      </w:r>
    </w:p>
    <w:p w:rsidR="009E5498" w:rsidRDefault="009E5498" w:rsidP="002031C9">
      <w:r>
        <w:t>2</w:t>
      </w:r>
      <w:r w:rsidRPr="002031C9">
        <w:rPr>
          <w:vertAlign w:val="superscript"/>
        </w:rPr>
        <w:t>nd</w:t>
      </w:r>
      <w:r>
        <w:t xml:space="preserve"> MACHINE = Jobtracker, Datanode, Tasktracker</w:t>
      </w:r>
    </w:p>
    <w:p w:rsidR="009E5498" w:rsidRDefault="009E5498" w:rsidP="002031C9">
      <w:r>
        <w:t>3</w:t>
      </w:r>
      <w:r w:rsidRPr="002031C9">
        <w:rPr>
          <w:vertAlign w:val="superscript"/>
        </w:rPr>
        <w:t>rd</w:t>
      </w:r>
      <w:r>
        <w:t xml:space="preserve"> MACHINE = Secondary Namenode, Datanode, Tasktracker</w:t>
      </w:r>
    </w:p>
    <w:p w:rsidR="009E5498" w:rsidRDefault="009E5498" w:rsidP="002031C9">
      <w:r>
        <w:t>---------</w:t>
      </w:r>
    </w:p>
    <w:p w:rsidR="009E5498" w:rsidRDefault="009E5498" w:rsidP="002031C9">
      <w:r>
        <w:t>1</w:t>
      </w:r>
      <w:r w:rsidRPr="002031C9">
        <w:rPr>
          <w:vertAlign w:val="superscript"/>
        </w:rPr>
        <w:t>ST</w:t>
      </w:r>
      <w:r>
        <w:t xml:space="preserve"> MACHINE = Namenode</w:t>
      </w:r>
    </w:p>
    <w:p w:rsidR="009E5498" w:rsidRDefault="009E5498" w:rsidP="002031C9">
      <w:r>
        <w:t>2</w:t>
      </w:r>
      <w:r w:rsidRPr="002031C9">
        <w:rPr>
          <w:vertAlign w:val="superscript"/>
        </w:rPr>
        <w:t>nd</w:t>
      </w:r>
      <w:r>
        <w:t xml:space="preserve"> MACHINE = Jobtracker, Datanode, Tasktracker</w:t>
      </w:r>
    </w:p>
    <w:p w:rsidR="009E5498" w:rsidRDefault="009E5498" w:rsidP="002031C9">
      <w:r>
        <w:t>3</w:t>
      </w:r>
      <w:r w:rsidRPr="002031C9">
        <w:rPr>
          <w:vertAlign w:val="superscript"/>
        </w:rPr>
        <w:t>rd</w:t>
      </w:r>
      <w:r>
        <w:t xml:space="preserve"> MACHINE = Secondary Namenode, Datanode, Tasktracker</w:t>
      </w:r>
    </w:p>
    <w:p w:rsidR="009E5498" w:rsidRDefault="009E5498" w:rsidP="002031C9">
      <w:r>
        <w:t>4</w:t>
      </w:r>
      <w:r w:rsidRPr="004C63E0">
        <w:rPr>
          <w:vertAlign w:val="superscript"/>
        </w:rPr>
        <w:t>th</w:t>
      </w:r>
      <w:r>
        <w:t xml:space="preserve"> MACHINE = Datanode, Tasktracker</w:t>
      </w:r>
      <w:bookmarkStart w:id="2" w:name="_GoBack"/>
      <w:bookmarkEnd w:id="2"/>
    </w:p>
    <w:p w:rsidR="009E5498" w:rsidRDefault="009E5498" w:rsidP="002031C9"/>
    <w:p w:rsidR="009E5498" w:rsidRDefault="009E5498" w:rsidP="002B69E3">
      <w:pPr>
        <w:pStyle w:val="ListParagraph"/>
        <w:numPr>
          <w:ilvl w:val="0"/>
          <w:numId w:val="34"/>
        </w:numPr>
      </w:pPr>
      <w:r>
        <w:t>3 Machines should be running as slave nodes</w:t>
      </w:r>
    </w:p>
    <w:p w:rsidR="009E5498" w:rsidRPr="000752B0" w:rsidRDefault="009E5498" w:rsidP="002B69E3">
      <w:pPr>
        <w:pStyle w:val="ListParagraph"/>
        <w:numPr>
          <w:ilvl w:val="0"/>
          <w:numId w:val="34"/>
        </w:numPr>
      </w:pPr>
      <w:r w:rsidRPr="000752B0">
        <w:t>The default HDFS block size should be 128 MB</w:t>
      </w:r>
    </w:p>
    <w:p w:rsidR="009E5498" w:rsidRPr="000752B0" w:rsidRDefault="009E5498" w:rsidP="002B69E3">
      <w:pPr>
        <w:pStyle w:val="ListParagraph"/>
        <w:numPr>
          <w:ilvl w:val="0"/>
          <w:numId w:val="34"/>
        </w:numPr>
      </w:pPr>
      <w:r w:rsidRPr="000752B0">
        <w:t>The default Secondary Namenode snapshot interval should be 3 hours</w:t>
      </w:r>
    </w:p>
    <w:p w:rsidR="009E5498" w:rsidRPr="000752B0" w:rsidRDefault="009E5498" w:rsidP="00462991">
      <w:pPr>
        <w:pStyle w:val="ListParagraph"/>
        <w:ind w:left="2160"/>
      </w:pPr>
      <w:r w:rsidRPr="000752B0">
        <w:t xml:space="preserve">core-site.xml </w:t>
      </w:r>
      <w:r w:rsidRPr="000752B0">
        <w:sym w:font="Wingdings" w:char="F0E0"/>
      </w:r>
      <w:r w:rsidRPr="000752B0">
        <w:t xml:space="preserve"> fs.checkpoint.period = &lt;seconds&gt;</w:t>
      </w:r>
    </w:p>
    <w:p w:rsidR="009E5498" w:rsidRPr="000752B0" w:rsidRDefault="009E5498" w:rsidP="002B69E3">
      <w:pPr>
        <w:pStyle w:val="ListParagraph"/>
        <w:numPr>
          <w:ilvl w:val="0"/>
          <w:numId w:val="34"/>
        </w:numPr>
      </w:pPr>
      <w:r w:rsidRPr="000752B0">
        <w:t>All the Hadoop log files should be stored in /log folder in user’s home folder</w:t>
      </w:r>
    </w:p>
    <w:p w:rsidR="009E5498" w:rsidRPr="000752B0" w:rsidRDefault="009E5498" w:rsidP="00215428">
      <w:pPr>
        <w:pStyle w:val="ListParagraph"/>
        <w:ind w:left="2160"/>
      </w:pPr>
      <w:r w:rsidRPr="000752B0">
        <w:t xml:space="preserve">hadoop-env.sh </w:t>
      </w:r>
      <w:r w:rsidRPr="000752B0">
        <w:sym w:font="Wingdings" w:char="F0E0"/>
      </w:r>
      <w:r w:rsidRPr="000752B0">
        <w:t xml:space="preserve"> set log directory location =/home/&lt;user directory&gt;/log</w:t>
      </w:r>
    </w:p>
    <w:p w:rsidR="009E5498" w:rsidRPr="000752B0" w:rsidRDefault="009E5498" w:rsidP="002B69E3">
      <w:pPr>
        <w:pStyle w:val="ListParagraph"/>
        <w:numPr>
          <w:ilvl w:val="0"/>
          <w:numId w:val="34"/>
        </w:numPr>
      </w:pPr>
      <w:r w:rsidRPr="000752B0">
        <w:t xml:space="preserve">Hadoop version should be 1.2.1 and Passwordless SSH should be configured </w:t>
      </w:r>
    </w:p>
    <w:p w:rsidR="009E5498" w:rsidRPr="000752B0" w:rsidRDefault="009E5498" w:rsidP="00877E2E">
      <w:pPr>
        <w:pStyle w:val="ListParagraph"/>
        <w:numPr>
          <w:ilvl w:val="0"/>
          <w:numId w:val="34"/>
        </w:numPr>
      </w:pPr>
      <w:r w:rsidRPr="000752B0">
        <w:t xml:space="preserve">Once created, the cluster must have Rack Awareness configured with each Datanode falling in to separate racks.  </w:t>
      </w:r>
    </w:p>
    <w:p w:rsidR="009E5498" w:rsidRPr="000752B0" w:rsidRDefault="009E5498" w:rsidP="00AB0C82">
      <w:pPr>
        <w:pStyle w:val="ListParagraph"/>
        <w:numPr>
          <w:ilvl w:val="0"/>
          <w:numId w:val="34"/>
        </w:numPr>
      </w:pPr>
      <w:r w:rsidRPr="000752B0">
        <w:t>All the files, which get deleted from HDFS, should be recycled in to Trash Directory with a time interval of 160 minutes. – TRASH SERVER.</w:t>
      </w:r>
    </w:p>
    <w:p w:rsidR="009E5498" w:rsidRPr="000752B0" w:rsidRDefault="009E5498" w:rsidP="00E86962">
      <w:pPr>
        <w:pStyle w:val="ListParagraph"/>
      </w:pPr>
    </w:p>
    <w:p w:rsidR="009E5498" w:rsidRPr="000752B0" w:rsidRDefault="009E5498" w:rsidP="00AB0C82">
      <w:pPr>
        <w:pStyle w:val="ListParagraph"/>
        <w:numPr>
          <w:ilvl w:val="0"/>
          <w:numId w:val="34"/>
        </w:numPr>
      </w:pPr>
      <w:r w:rsidRPr="000752B0">
        <w:t xml:space="preserve">The user should not be able to upload more than 500 files to the cluster, at any given point of time. </w:t>
      </w:r>
      <w:r w:rsidRPr="000752B0">
        <w:tab/>
        <w:t>- QUOTA MGT.</w:t>
      </w:r>
    </w:p>
    <w:p w:rsidR="009E5498" w:rsidRDefault="009E5498" w:rsidP="00E86962">
      <w:pPr>
        <w:pStyle w:val="ListParagraph"/>
      </w:pPr>
    </w:p>
    <w:p w:rsidR="009E5498" w:rsidRDefault="009E5498" w:rsidP="008E1952">
      <w:pPr>
        <w:pStyle w:val="ListParagraph"/>
        <w:numPr>
          <w:ilvl w:val="0"/>
          <w:numId w:val="34"/>
        </w:numPr>
      </w:pPr>
      <w:r>
        <w:t>Layout a plan to expand this cluster to accommodate 50 TB of data. The plan should include options to add nodes seamlessly, without formatting. Consider a MOM growth of 20 TB for the cluster. List out the sample configurations for Datanodes as well.</w:t>
      </w:r>
    </w:p>
    <w:p w:rsidR="009E5498" w:rsidRPr="000752B0" w:rsidRDefault="009E5498" w:rsidP="004F75CB">
      <w:pPr>
        <w:pStyle w:val="ListParagraph"/>
        <w:ind w:left="180"/>
        <w:rPr>
          <w:highlight w:val="lightGray"/>
        </w:rPr>
      </w:pPr>
      <w:r w:rsidRPr="000752B0">
        <w:rPr>
          <w:highlight w:val="lightGray"/>
          <w:u w:val="single"/>
        </w:rPr>
        <w:t>HDFS replication factor =3</w:t>
      </w:r>
      <w:r w:rsidRPr="000752B0">
        <w:rPr>
          <w:highlight w:val="lightGray"/>
        </w:rPr>
        <w:tab/>
      </w:r>
      <w:r w:rsidRPr="000752B0">
        <w:rPr>
          <w:highlight w:val="lightGray"/>
        </w:rPr>
        <w:tab/>
      </w:r>
      <w:r w:rsidRPr="000752B0">
        <w:rPr>
          <w:highlight w:val="lightGray"/>
        </w:rPr>
        <w:tab/>
      </w:r>
      <w:r w:rsidRPr="000752B0">
        <w:rPr>
          <w:highlight w:val="lightGray"/>
          <w:u w:val="single"/>
        </w:rPr>
        <w:t>Storage=3 (RF) * 20 =&gt;60 TB</w:t>
      </w:r>
    </w:p>
    <w:p w:rsidR="009E5498" w:rsidRPr="000752B0" w:rsidRDefault="009E5498" w:rsidP="004F75CB">
      <w:pPr>
        <w:pStyle w:val="ListParagraph"/>
        <w:ind w:left="180"/>
        <w:rPr>
          <w:highlight w:val="lightGray"/>
        </w:rPr>
      </w:pPr>
      <w:r w:rsidRPr="000752B0">
        <w:rPr>
          <w:highlight w:val="lightGray"/>
          <w:u w:val="single"/>
        </w:rPr>
        <w:t>Monthly Growth = 5%</w:t>
      </w:r>
      <w:r w:rsidRPr="000752B0">
        <w:rPr>
          <w:highlight w:val="lightGray"/>
        </w:rPr>
        <w:tab/>
      </w:r>
      <w:r w:rsidRPr="000752B0">
        <w:rPr>
          <w:highlight w:val="lightGray"/>
        </w:rPr>
        <w:tab/>
      </w:r>
      <w:r w:rsidRPr="000752B0">
        <w:rPr>
          <w:highlight w:val="lightGray"/>
        </w:rPr>
        <w:tab/>
      </w:r>
      <w:r w:rsidRPr="000752B0">
        <w:rPr>
          <w:highlight w:val="lightGray"/>
          <w:u w:val="single"/>
        </w:rPr>
        <w:t>Monthly Volume =60TB+5% =63TB AKA -&gt; 64512GB</w:t>
      </w:r>
    </w:p>
    <w:p w:rsidR="009E5498" w:rsidRPr="000752B0" w:rsidRDefault="009E5498" w:rsidP="004F75CB">
      <w:pPr>
        <w:pStyle w:val="ListParagraph"/>
        <w:ind w:left="180"/>
        <w:rPr>
          <w:highlight w:val="lightGray"/>
          <w:u w:val="single"/>
        </w:rPr>
      </w:pPr>
      <w:r w:rsidRPr="000752B0">
        <w:rPr>
          <w:highlight w:val="lightGray"/>
        </w:rPr>
        <w:tab/>
      </w:r>
      <w:r w:rsidRPr="000752B0">
        <w:rPr>
          <w:highlight w:val="lightGray"/>
        </w:rPr>
        <w:tab/>
      </w:r>
      <w:r w:rsidRPr="000752B0">
        <w:rPr>
          <w:highlight w:val="lightGray"/>
        </w:rPr>
        <w:tab/>
      </w:r>
      <w:r w:rsidRPr="000752B0">
        <w:rPr>
          <w:highlight w:val="lightGray"/>
        </w:rPr>
        <w:tab/>
      </w:r>
      <w:r w:rsidRPr="000752B0">
        <w:rPr>
          <w:highlight w:val="lightGray"/>
        </w:rPr>
        <w:tab/>
      </w:r>
      <w:r w:rsidRPr="000752B0">
        <w:rPr>
          <w:highlight w:val="lightGray"/>
        </w:rPr>
        <w:tab/>
      </w:r>
      <w:r w:rsidRPr="000752B0">
        <w:rPr>
          <w:highlight w:val="lightGray"/>
          <w:u w:val="single"/>
        </w:rPr>
        <w:t>After one year =64512*(1+0.05)^12 = 115855 GB</w:t>
      </w:r>
    </w:p>
    <w:p w:rsidR="009E5498" w:rsidRPr="000752B0" w:rsidRDefault="009E5498" w:rsidP="004F75CB">
      <w:pPr>
        <w:pStyle w:val="ListParagraph"/>
        <w:ind w:left="180"/>
        <w:rPr>
          <w:highlight w:val="lightGray"/>
        </w:rPr>
      </w:pPr>
      <w:r w:rsidRPr="000752B0">
        <w:rPr>
          <w:highlight w:val="lightGray"/>
          <w:u w:val="single"/>
        </w:rPr>
        <w:t>Intermediate MapR Data=25%</w:t>
      </w:r>
      <w:r w:rsidRPr="000752B0">
        <w:rPr>
          <w:highlight w:val="lightGray"/>
        </w:rPr>
        <w:tab/>
      </w:r>
      <w:r w:rsidRPr="000752B0">
        <w:rPr>
          <w:highlight w:val="lightGray"/>
        </w:rPr>
        <w:tab/>
      </w:r>
      <w:r w:rsidRPr="000752B0">
        <w:rPr>
          <w:highlight w:val="lightGray"/>
          <w:u w:val="single"/>
        </w:rPr>
        <w:t>Dedicated Space=4*(1-(0.25+0.30))=1.8TB</w:t>
      </w:r>
    </w:p>
    <w:p w:rsidR="009E5498" w:rsidRPr="000752B0" w:rsidRDefault="009E5498" w:rsidP="004F75CB">
      <w:pPr>
        <w:pStyle w:val="ListParagraph"/>
        <w:ind w:left="180"/>
        <w:rPr>
          <w:highlight w:val="lightGray"/>
        </w:rPr>
      </w:pPr>
      <w:r w:rsidRPr="000752B0">
        <w:rPr>
          <w:highlight w:val="lightGray"/>
          <w:u w:val="single"/>
        </w:rPr>
        <w:t>NON HDFS reserved space/disk =30%</w:t>
      </w:r>
      <w:r w:rsidRPr="000752B0">
        <w:rPr>
          <w:highlight w:val="lightGray"/>
          <w:u w:val="single"/>
        </w:rPr>
        <w:tab/>
        <w:t>Size of a HDD =4TB</w:t>
      </w:r>
    </w:p>
    <w:p w:rsidR="009E5498" w:rsidRPr="000752B0" w:rsidRDefault="009E5498" w:rsidP="004F75CB">
      <w:pPr>
        <w:pStyle w:val="ListParagraph"/>
        <w:ind w:left="180"/>
        <w:rPr>
          <w:highlight w:val="lightGray"/>
          <w:u w:val="single"/>
        </w:rPr>
      </w:pPr>
      <w:r w:rsidRPr="000752B0">
        <w:rPr>
          <w:highlight w:val="lightGray"/>
          <w:u w:val="single"/>
        </w:rPr>
        <w:t>Number of datanode to process</w:t>
      </w:r>
    </w:p>
    <w:p w:rsidR="009E5498" w:rsidRPr="000752B0" w:rsidRDefault="009E5498" w:rsidP="00047AAF">
      <w:pPr>
        <w:pStyle w:val="ListParagraph"/>
        <w:ind w:left="180"/>
        <w:rPr>
          <w:highlight w:val="lightGray"/>
          <w:u w:val="single"/>
        </w:rPr>
      </w:pPr>
      <w:r w:rsidRPr="000752B0">
        <w:rPr>
          <w:highlight w:val="lightGray"/>
          <w:u w:val="single"/>
        </w:rPr>
        <w:t>For 1st month data=64.512/1800 =35 nodes</w:t>
      </w:r>
    </w:p>
    <w:p w:rsidR="009E5498" w:rsidRPr="00047AAF" w:rsidRDefault="009E5498" w:rsidP="00047AAF">
      <w:pPr>
        <w:pStyle w:val="ListParagraph"/>
        <w:ind w:left="180"/>
        <w:rPr>
          <w:u w:val="single"/>
        </w:rPr>
      </w:pPr>
      <w:r w:rsidRPr="000752B0">
        <w:rPr>
          <w:highlight w:val="lightGray"/>
          <w:u w:val="single"/>
        </w:rPr>
        <w:t>12th month data=115.855/1800 = 64 nodes</w:t>
      </w:r>
    </w:p>
    <w:p w:rsidR="009E5498" w:rsidRDefault="009E5498" w:rsidP="00E86962">
      <w:pPr>
        <w:pStyle w:val="ListParagraph"/>
      </w:pPr>
      <w:r>
        <w:tab/>
      </w:r>
    </w:p>
    <w:tbl>
      <w:tblPr>
        <w:tblW w:w="0" w:type="auto"/>
        <w:tblInd w:w="-106" w:type="dxa"/>
        <w:tblLook w:val="00A0"/>
      </w:tblPr>
      <w:tblGrid>
        <w:gridCol w:w="2206"/>
        <w:gridCol w:w="1422"/>
        <w:gridCol w:w="1462"/>
        <w:gridCol w:w="1990"/>
        <w:gridCol w:w="1283"/>
        <w:gridCol w:w="1213"/>
      </w:tblGrid>
      <w:tr w:rsidR="009E5498" w:rsidRPr="00922CEB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NAMENODE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JOBTRACKER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SECONDARY NAMENODE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DATANODE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TASKTRACKER</w:t>
            </w:r>
          </w:p>
        </w:tc>
      </w:tr>
      <w:tr w:rsidR="009E5498" w:rsidRPr="00922CE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</w:tr>
      <w:tr w:rsidR="009E5498" w:rsidRPr="00922CE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CPU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2+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4+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2+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4+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4+</w:t>
            </w:r>
          </w:p>
        </w:tc>
      </w:tr>
      <w:tr w:rsidR="009E5498" w:rsidRPr="00922CE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HDD - TOTAL NO. OF DISKS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1 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1 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</w:tr>
      <w:tr w:rsidR="009E5498" w:rsidRPr="00922CE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2 - 4 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2 - 4 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4 - 8 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</w:tr>
      <w:tr w:rsidR="009E5498" w:rsidRPr="00922CE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RAID OR NO RAID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 </w:t>
            </w:r>
            <w:r w:rsidRPr="00D66FEB">
              <w:rPr>
                <w:color w:val="000000"/>
                <w:lang w:val="en-IN" w:eastAsia="en-IN"/>
              </w:rPr>
              <w:t>RAID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NO RAID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 </w:t>
            </w:r>
            <w:r w:rsidRPr="00D66FEB">
              <w:rPr>
                <w:color w:val="000000"/>
                <w:lang w:val="en-IN" w:eastAsia="en-IN"/>
              </w:rPr>
              <w:t>RAID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NO RAID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NO RAID</w:t>
            </w:r>
          </w:p>
        </w:tc>
      </w:tr>
      <w:tr w:rsidR="009E5498" w:rsidRPr="00922CE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POWER SUPPLIES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Redundant PSUs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 </w:t>
            </w:r>
            <w:r>
              <w:rPr>
                <w:color w:val="000000"/>
                <w:lang w:val="en-IN" w:eastAsia="en-IN"/>
              </w:rPr>
              <w:t>Redundant PSUs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 </w:t>
            </w:r>
            <w:r>
              <w:rPr>
                <w:color w:val="000000"/>
                <w:lang w:val="en-IN" w:eastAsia="en-IN"/>
              </w:rPr>
              <w:t>Redundant PSUs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Single PSU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Single PSU</w:t>
            </w:r>
          </w:p>
        </w:tc>
      </w:tr>
      <w:tr w:rsidR="009E5498" w:rsidRPr="00922CE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NETWORK CONFIGURATION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48-64 GB 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32-48 GB 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  <w:r>
              <w:rPr>
                <w:color w:val="000000"/>
                <w:lang w:val="en-IN" w:eastAsia="en-IN"/>
              </w:rPr>
              <w:t>16-48 Gb 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5498" w:rsidRPr="00D66FEB" w:rsidRDefault="009E5498" w:rsidP="00D66FEB">
            <w:pPr>
              <w:spacing w:after="0" w:line="240" w:lineRule="auto"/>
              <w:rPr>
                <w:color w:val="000000"/>
                <w:lang w:val="en-IN" w:eastAsia="en-IN"/>
              </w:rPr>
            </w:pPr>
            <w:r w:rsidRPr="00D66FEB">
              <w:rPr>
                <w:color w:val="000000"/>
                <w:lang w:val="en-IN" w:eastAsia="en-IN"/>
              </w:rPr>
              <w:t> </w:t>
            </w:r>
          </w:p>
        </w:tc>
      </w:tr>
    </w:tbl>
    <w:p w:rsidR="009E5498" w:rsidRDefault="009E5498" w:rsidP="00E86962">
      <w:pPr>
        <w:pStyle w:val="ListParagraph"/>
      </w:pPr>
    </w:p>
    <w:p w:rsidR="009E5498" w:rsidRDefault="009E5498" w:rsidP="00E86962">
      <w:pPr>
        <w:pStyle w:val="ListParagraph"/>
      </w:pPr>
    </w:p>
    <w:p w:rsidR="009E5498" w:rsidRDefault="009E5498" w:rsidP="008E1952">
      <w:pPr>
        <w:pStyle w:val="ListParagraph"/>
        <w:numPr>
          <w:ilvl w:val="0"/>
          <w:numId w:val="34"/>
        </w:numPr>
      </w:pPr>
      <w:r>
        <w:t>Once completed, pen down the step by step process to upgrade this cluster from Hadoop 1.2.1 to Hadoop 2.6.0</w:t>
      </w:r>
    </w:p>
    <w:p w:rsidR="009E5498" w:rsidRDefault="009E5498" w:rsidP="008D34CD">
      <w:pPr>
        <w:pStyle w:val="ListParagraph"/>
        <w:ind w:left="-720"/>
      </w:pPr>
      <w:r w:rsidRPr="00BB42CE">
        <w:rPr>
          <w:highlight w:val="cyan"/>
        </w:rPr>
        <w:t>Hadoop Upgrade:</w:t>
      </w:r>
    </w:p>
    <w:p w:rsidR="009E5498" w:rsidRPr="00F35EC5" w:rsidRDefault="009E5498" w:rsidP="008D34CD">
      <w:pPr>
        <w:pStyle w:val="ListParagraph"/>
        <w:ind w:left="-72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5EC5">
        <w:rPr>
          <w:b/>
          <w:bCs/>
          <w:u w:val="single"/>
        </w:rPr>
        <w:t>Pre-Upgrade Action:</w:t>
      </w:r>
    </w:p>
    <w:p w:rsidR="009E5498" w:rsidRDefault="009E5498" w:rsidP="008D34CD">
      <w:pPr>
        <w:pStyle w:val="ListParagraph"/>
        <w:ind w:left="-720"/>
      </w:pPr>
      <w:r>
        <w:t>1. Capture hadoop version info</w:t>
      </w:r>
    </w:p>
    <w:p w:rsidR="009E5498" w:rsidRDefault="009E5498" w:rsidP="008D34CD">
      <w:pPr>
        <w:pStyle w:val="ListParagraph"/>
        <w:ind w:left="-720"/>
      </w:pPr>
      <w:r>
        <w:tab/>
        <w:t xml:space="preserve">cmd: hadoop version </w:t>
      </w:r>
    </w:p>
    <w:p w:rsidR="009E5498" w:rsidRDefault="009E5498" w:rsidP="008D34CD">
      <w:pPr>
        <w:pStyle w:val="ListParagraph"/>
        <w:ind w:left="-720"/>
      </w:pPr>
      <w:r>
        <w:tab/>
        <w:t>cmd:</w:t>
      </w:r>
      <w:r w:rsidRPr="00BB42CE">
        <w:t xml:space="preserve"> </w:t>
      </w:r>
      <w:r>
        <w:t>cat data/***/VERSION</w:t>
      </w:r>
    </w:p>
    <w:p w:rsidR="009E5498" w:rsidRDefault="009E5498" w:rsidP="008D34CD">
      <w:pPr>
        <w:pStyle w:val="ListParagraph"/>
        <w:ind w:left="-720"/>
      </w:pPr>
      <w:r>
        <w:t>2. Keep latest version of hadoop in respective folder - Linux</w:t>
      </w:r>
    </w:p>
    <w:p w:rsidR="009E5498" w:rsidRDefault="009E5498" w:rsidP="008D34CD">
      <w:pPr>
        <w:pStyle w:val="ListParagraph"/>
        <w:ind w:left="-720"/>
      </w:pPr>
      <w:r>
        <w:t>3. Stop mapred daemons (cmd:stop-mapred.sh)</w:t>
      </w:r>
    </w:p>
    <w:p w:rsidR="009E5498" w:rsidRDefault="009E5498" w:rsidP="008D34CD">
      <w:pPr>
        <w:pStyle w:val="ListParagraph"/>
        <w:ind w:left="-720"/>
      </w:pPr>
      <w:r>
        <w:t xml:space="preserve">4. Take backup </w:t>
      </w:r>
    </w:p>
    <w:p w:rsidR="009E5498" w:rsidRDefault="009E5498" w:rsidP="008D34CD">
      <w:pPr>
        <w:pStyle w:val="ListParagraph"/>
        <w:ind w:left="-720"/>
      </w:pPr>
      <w:r>
        <w:tab/>
        <w:t>config files (cmd: hadoop fs -put hadoop/conf/*  backup/ConfigInput)</w:t>
      </w:r>
    </w:p>
    <w:p w:rsidR="009E5498" w:rsidRDefault="009E5498" w:rsidP="008D34CD">
      <w:pPr>
        <w:pStyle w:val="ListParagraph"/>
        <w:ind w:left="-720"/>
      </w:pPr>
      <w:r>
        <w:tab/>
        <w:t>Metadata  (cmd: hadoop fsck /-files -blocks -locations -racks &gt; backup/Mdata.log)</w:t>
      </w:r>
    </w:p>
    <w:p w:rsidR="009E5498" w:rsidRDefault="009E5498" w:rsidP="008D34CD">
      <w:pPr>
        <w:pStyle w:val="ListParagraph"/>
        <w:ind w:left="-720"/>
      </w:pPr>
      <w:r>
        <w:tab/>
        <w:t xml:space="preserve">All folders included namenode dir(cmd: hadoop fs -lsr / &gt; backup/Folders.log) </w:t>
      </w:r>
    </w:p>
    <w:p w:rsidR="009E5498" w:rsidRDefault="009E5498" w:rsidP="008D34CD">
      <w:pPr>
        <w:pStyle w:val="ListParagraph"/>
        <w:ind w:left="-720"/>
      </w:pPr>
      <w:r>
        <w:tab/>
        <w:t>DFS Admin Report (cmd: hadoop dfsadmin -report &gt; backup/DFSAdmin.log)</w:t>
      </w:r>
    </w:p>
    <w:p w:rsidR="009E5498" w:rsidRDefault="009E5498" w:rsidP="008D34CD">
      <w:pPr>
        <w:pStyle w:val="ListParagraph"/>
        <w:ind w:left="-720"/>
      </w:pPr>
      <w:r>
        <w:tab/>
        <w:t>Optional: "</w:t>
      </w:r>
    </w:p>
    <w:p w:rsidR="009E5498" w:rsidRDefault="009E5498" w:rsidP="008D34CD">
      <w:pPr>
        <w:pStyle w:val="ListParagraph"/>
        <w:ind w:left="-720"/>
      </w:pPr>
      <w:r>
        <w:tab/>
        <w:t>If required , we need to move data from one cluster to other cluster using command "distcp"</w:t>
      </w:r>
    </w:p>
    <w:p w:rsidR="009E5498" w:rsidRDefault="009E5498" w:rsidP="008D34CD">
      <w:pPr>
        <w:pStyle w:val="ListParagraph"/>
        <w:ind w:left="-720"/>
      </w:pPr>
      <w:r>
        <w:t>5. Stop all dfs daemons (cmd: Stop dfs.sh)</w:t>
      </w:r>
    </w:p>
    <w:p w:rsidR="009E5498" w:rsidRPr="00F35EC5" w:rsidRDefault="009E5498" w:rsidP="008D34CD">
      <w:pPr>
        <w:pStyle w:val="ListParagraph"/>
        <w:ind w:left="-72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5EC5">
        <w:rPr>
          <w:b/>
          <w:bCs/>
          <w:u w:val="single"/>
        </w:rPr>
        <w:t>Upgrade Action:</w:t>
      </w:r>
    </w:p>
    <w:p w:rsidR="009E5498" w:rsidRDefault="009E5498" w:rsidP="008D34CD">
      <w:pPr>
        <w:pStyle w:val="ListParagraph"/>
        <w:ind w:left="-720"/>
      </w:pPr>
      <w:r>
        <w:t>6. Extract hadoop new version (cmd:  tar zxvf hadoop-2.6.0.tar.gz)</w:t>
      </w:r>
    </w:p>
    <w:p w:rsidR="009E5498" w:rsidRDefault="009E5498" w:rsidP="008D34CD">
      <w:pPr>
        <w:pStyle w:val="ListParagraph"/>
        <w:ind w:left="-720"/>
      </w:pPr>
      <w:r>
        <w:t xml:space="preserve">7. Set .bash_profile (cmd : vim .bash_profile ) for hadoop new version path and ensure </w:t>
      </w:r>
      <w:r>
        <w:tab/>
        <w:t>$HADOOP_HOME/</w:t>
      </w:r>
      <w:r w:rsidRPr="00C423B1">
        <w:rPr>
          <w:b/>
          <w:bCs/>
        </w:rPr>
        <w:t>sbin</w:t>
      </w:r>
    </w:p>
    <w:p w:rsidR="009E5498" w:rsidRDefault="009E5498" w:rsidP="008D34CD">
      <w:pPr>
        <w:pStyle w:val="ListParagraph"/>
        <w:ind w:left="-720"/>
      </w:pPr>
      <w:r>
        <w:t>8. Source .bash_profile</w:t>
      </w:r>
    </w:p>
    <w:p w:rsidR="009E5498" w:rsidRPr="00907114" w:rsidRDefault="009E5498" w:rsidP="008D34CD">
      <w:pPr>
        <w:pStyle w:val="ListParagraph"/>
        <w:ind w:left="-720"/>
      </w:pPr>
      <w:r>
        <w:t>9. Configure all required  xml files under hadoop/etc/hadoop/...ensure name properties value</w:t>
      </w:r>
    </w:p>
    <w:p w:rsidR="009E5498" w:rsidRDefault="009E5498" w:rsidP="008D34CD">
      <w:pPr>
        <w:pStyle w:val="ListParagraph"/>
        <w:ind w:left="-720"/>
      </w:pPr>
      <w:r>
        <w:t>10. Configure hadoop.env.sh for java home and hadoo home path</w:t>
      </w:r>
    </w:p>
    <w:p w:rsidR="009E5498" w:rsidRDefault="009E5498" w:rsidP="008D34CD">
      <w:pPr>
        <w:pStyle w:val="ListParagraph"/>
        <w:ind w:left="-720"/>
      </w:pPr>
      <w:r>
        <w:t>11. Ensure the latest version details reflected (Cmd : hadoop version)</w:t>
      </w:r>
    </w:p>
    <w:p w:rsidR="009E5498" w:rsidRDefault="009E5498" w:rsidP="008D34CD">
      <w:pPr>
        <w:pStyle w:val="ListParagraph"/>
        <w:ind w:left="-720"/>
      </w:pPr>
      <w:r>
        <w:t xml:space="preserve">12. Upgrade Namenode (cmd: hadoop-daemon.sh start namemode </w:t>
      </w:r>
      <w:r w:rsidRPr="00415152">
        <w:rPr>
          <w:b/>
          <w:bCs/>
        </w:rPr>
        <w:t>-upgrade</w:t>
      </w:r>
      <w:r>
        <w:t xml:space="preserve">)  </w:t>
      </w:r>
    </w:p>
    <w:p w:rsidR="009E5498" w:rsidRDefault="009E5498" w:rsidP="008D34CD">
      <w:pPr>
        <w:pStyle w:val="ListParagraph"/>
        <w:ind w:left="-720"/>
      </w:pPr>
      <w:r>
        <w:t>13. Start Datanode (cmd: hadoop-daemon.sh start datanode)</w:t>
      </w:r>
    </w:p>
    <w:p w:rsidR="009E5498" w:rsidRDefault="009E5498" w:rsidP="008D34CD">
      <w:pPr>
        <w:pStyle w:val="ListParagraph"/>
        <w:ind w:left="-720"/>
      </w:pPr>
      <w:r>
        <w:t>14.</w:t>
      </w:r>
      <w:r w:rsidRPr="00E67836">
        <w:t xml:space="preserve"> </w:t>
      </w:r>
      <w:r>
        <w:t>Start SecondaryNamenode (cmd: hadoop-daemon.sh start secondarynamenode)</w:t>
      </w:r>
    </w:p>
    <w:p w:rsidR="009E5498" w:rsidRDefault="009E5498" w:rsidP="008D34CD">
      <w:pPr>
        <w:pStyle w:val="ListParagraph"/>
        <w:ind w:left="-720"/>
      </w:pPr>
      <w:r>
        <w:t>15. Verify layout version (cmd: cat data/nn/current/VERSION )</w:t>
      </w:r>
    </w:p>
    <w:p w:rsidR="009E5498" w:rsidRDefault="009E5498" w:rsidP="008D34CD">
      <w:pPr>
        <w:pStyle w:val="ListParagraph"/>
        <w:ind w:left="-720"/>
      </w:pPr>
      <w:r>
        <w:t>16. Confirm the status (" Not Yet not finalised " ) through web interface using namenode IP</w:t>
      </w:r>
    </w:p>
    <w:p w:rsidR="009E5498" w:rsidRPr="00F35EC5" w:rsidRDefault="009E5498" w:rsidP="008D34CD">
      <w:pPr>
        <w:pStyle w:val="ListParagraph"/>
        <w:ind w:left="-720"/>
        <w:jc w:val="center"/>
        <w:rPr>
          <w:u w:val="single"/>
        </w:rPr>
      </w:pPr>
      <w:r w:rsidRPr="00F35EC5">
        <w:rPr>
          <w:b/>
          <w:bCs/>
          <w:u w:val="single"/>
        </w:rPr>
        <w:t>Post-Upgrade Action:</w:t>
      </w:r>
    </w:p>
    <w:p w:rsidR="009E5498" w:rsidRDefault="009E5498" w:rsidP="008D34CD">
      <w:pPr>
        <w:pStyle w:val="ListParagraph"/>
        <w:ind w:left="-720"/>
      </w:pPr>
      <w:r>
        <w:t>17. If any discrepancy found by comparing backup (folder/report/input/file count etc), we can rollback</w:t>
      </w:r>
    </w:p>
    <w:p w:rsidR="009E5498" w:rsidRDefault="009E5498" w:rsidP="008D34CD">
      <w:pPr>
        <w:pStyle w:val="ListParagraph"/>
        <w:ind w:left="-720"/>
      </w:pPr>
      <w:r>
        <w:t xml:space="preserve">18. Finalize the upgrade process if everything is fine  </w:t>
      </w:r>
    </w:p>
    <w:p w:rsidR="009E5498" w:rsidRDefault="009E5498" w:rsidP="008D34CD">
      <w:pPr>
        <w:pStyle w:val="ListParagraph"/>
        <w:ind w:left="-720"/>
      </w:pPr>
      <w:r>
        <w:tab/>
        <w:t>(cmd: hdfs dfsadmin -finalizeUpgrade)</w:t>
      </w:r>
    </w:p>
    <w:p w:rsidR="009E5498" w:rsidRDefault="009E5498" w:rsidP="001F5F99">
      <w:pPr>
        <w:pStyle w:val="ListParagraph"/>
        <w:ind w:left="360"/>
      </w:pPr>
      <w:r>
        <w:tab/>
      </w:r>
      <w:r>
        <w:tab/>
      </w:r>
      <w:r>
        <w:tab/>
      </w:r>
    </w:p>
    <w:p w:rsidR="009E5498" w:rsidRPr="001F5F99" w:rsidRDefault="009E5498" w:rsidP="001F5F99">
      <w:pPr>
        <w:pStyle w:val="ListParagraph"/>
        <w:ind w:left="36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F5F99">
        <w:rPr>
          <w:highlight w:val="yellow"/>
          <w:u w:val="single"/>
        </w:rPr>
        <w:t>RESULT</w:t>
      </w:r>
    </w:p>
    <w:p w:rsidR="009E5498" w:rsidRDefault="009E5498" w:rsidP="00517BAE">
      <w:pPr>
        <w:pStyle w:val="ListParagraph"/>
        <w:ind w:left="360"/>
      </w:pPr>
    </w:p>
    <w:p w:rsidR="009E5498" w:rsidRDefault="009E5498" w:rsidP="00517BAE">
      <w:pPr>
        <w:pStyle w:val="ListParagraph"/>
        <w:ind w:left="-720"/>
      </w:pPr>
      <w:r w:rsidRPr="00900B35">
        <w:rPr>
          <w:highlight w:val="cyan"/>
        </w:rPr>
        <w:t>2 Machine</w:t>
      </w:r>
      <w:r>
        <w:rPr>
          <w:highlight w:val="cyan"/>
        </w:rPr>
        <w:t>s</w:t>
      </w:r>
      <w:r w:rsidRPr="00900B35">
        <w:rPr>
          <w:highlight w:val="cyan"/>
        </w:rPr>
        <w:t xml:space="preserve"> Configuration:</w:t>
      </w:r>
    </w:p>
    <w:p w:rsidR="009E5498" w:rsidRDefault="009E5498" w:rsidP="007905C5">
      <w:r>
        <w:t>1</w:t>
      </w:r>
      <w:r w:rsidRPr="002031C9">
        <w:rPr>
          <w:vertAlign w:val="superscript"/>
        </w:rPr>
        <w:t>ST</w:t>
      </w:r>
      <w:r>
        <w:t xml:space="preserve"> MACHINE = Namenode, Datanode, Tasktracker</w:t>
      </w:r>
    </w:p>
    <w:p w:rsidR="009E5498" w:rsidRDefault="009E5498" w:rsidP="007905C5">
      <w:r>
        <w:t>2</w:t>
      </w:r>
      <w:r w:rsidRPr="002031C9">
        <w:rPr>
          <w:vertAlign w:val="superscript"/>
        </w:rPr>
        <w:t>nd</w:t>
      </w:r>
      <w:r>
        <w:t xml:space="preserve"> MACHINE = Jobtracker, Secondary Namenode, Datanode, Tasktracker</w:t>
      </w:r>
    </w:p>
    <w:p w:rsidR="009E5498" w:rsidRDefault="009E5498" w:rsidP="00517BAE">
      <w:pPr>
        <w:pStyle w:val="ListParagraph"/>
        <w:ind w:left="-720"/>
      </w:pPr>
      <w:r>
        <w:t>Namenode Format Result:</w:t>
      </w:r>
    </w:p>
    <w:p w:rsidR="009E5498" w:rsidRDefault="009E5498" w:rsidP="00517BAE">
      <w:pPr>
        <w:pStyle w:val="ListParagraph"/>
        <w:ind w:left="-720"/>
      </w:pPr>
      <w:r>
        <w:pict>
          <v:shape id="_x0000_i1026" type="#_x0000_t75" style="width:468pt;height:72.75pt">
            <v:imagedata r:id="rId10" o:title=""/>
          </v:shape>
        </w:pict>
      </w:r>
    </w:p>
    <w:p w:rsidR="009E5498" w:rsidRDefault="009E5498" w:rsidP="00517BAE">
      <w:pPr>
        <w:pStyle w:val="ListParagraph"/>
        <w:ind w:left="-720"/>
      </w:pPr>
    </w:p>
    <w:p w:rsidR="009E5498" w:rsidRDefault="009E5498" w:rsidP="00517BAE">
      <w:pPr>
        <w:pStyle w:val="ListParagraph"/>
        <w:ind w:left="-720"/>
      </w:pPr>
    </w:p>
    <w:p w:rsidR="009E5498" w:rsidRDefault="009E5498" w:rsidP="00517BAE">
      <w:pPr>
        <w:pStyle w:val="ListParagraph"/>
        <w:ind w:left="-720"/>
      </w:pPr>
      <w:r>
        <w:t>Active hadoop Daemons at 2 machines:</w:t>
      </w:r>
    </w:p>
    <w:p w:rsidR="009E5498" w:rsidRDefault="009E5498" w:rsidP="000C51EA">
      <w:pPr>
        <w:pStyle w:val="ListParagraph"/>
        <w:ind w:left="-720"/>
      </w:pPr>
      <w:r>
        <w:pict>
          <v:shape id="_x0000_i1027" type="#_x0000_t75" style="width:466.5pt;height:150.75pt">
            <v:imagedata r:id="rId11" o:title=""/>
          </v:shape>
        </w:pict>
      </w:r>
    </w:p>
    <w:p w:rsidR="009E5498" w:rsidRDefault="009E5498" w:rsidP="000C51EA">
      <w:pPr>
        <w:pStyle w:val="ListParagraph"/>
        <w:ind w:left="-720"/>
      </w:pPr>
    </w:p>
    <w:p w:rsidR="009E5498" w:rsidRDefault="009E5498" w:rsidP="000C51EA">
      <w:pPr>
        <w:pStyle w:val="ListParagraph"/>
        <w:ind w:left="-720"/>
      </w:pPr>
      <w:r>
        <w:pict>
          <v:shape id="_x0000_i1028" type="#_x0000_t75" style="width:464.25pt;height:225pt">
            <v:imagedata r:id="rId12" o:title=""/>
          </v:shape>
        </w:pict>
      </w:r>
    </w:p>
    <w:p w:rsidR="009E5498" w:rsidRDefault="009E5498" w:rsidP="000C51EA">
      <w:pPr>
        <w:pStyle w:val="ListParagraph"/>
        <w:ind w:left="-720"/>
      </w:pPr>
    </w:p>
    <w:p w:rsidR="009E5498" w:rsidRDefault="009E5498" w:rsidP="00D56804">
      <w:pPr>
        <w:pStyle w:val="ListParagraph"/>
        <w:ind w:left="-720"/>
      </w:pPr>
      <w:r>
        <w:pict>
          <v:shape id="_x0000_i1029" type="#_x0000_t75" style="width:462pt;height:291pt">
            <v:imagedata r:id="rId13" o:title=""/>
          </v:shape>
        </w:pict>
      </w:r>
    </w:p>
    <w:p w:rsidR="009E5498" w:rsidRDefault="009E5498" w:rsidP="00D56804">
      <w:pPr>
        <w:pStyle w:val="ListParagraph"/>
        <w:ind w:left="-720"/>
      </w:pPr>
    </w:p>
    <w:p w:rsidR="009E5498" w:rsidRDefault="009E5498" w:rsidP="00D56804">
      <w:pPr>
        <w:pStyle w:val="ListParagraph"/>
        <w:ind w:left="-720"/>
      </w:pPr>
    </w:p>
    <w:p w:rsidR="009E5498" w:rsidRDefault="009E5498" w:rsidP="00D56804">
      <w:pPr>
        <w:pStyle w:val="ListParagraph"/>
        <w:ind w:left="-720"/>
      </w:pPr>
    </w:p>
    <w:p w:rsidR="009E5498" w:rsidRDefault="009E5498" w:rsidP="00D56804">
      <w:r w:rsidRPr="00900B35">
        <w:rPr>
          <w:highlight w:val="cyan"/>
        </w:rPr>
        <w:t>3 Machines Configuration:</w:t>
      </w:r>
    </w:p>
    <w:p w:rsidR="009E5498" w:rsidRDefault="009E5498" w:rsidP="00D56804">
      <w:r>
        <w:t>1</w:t>
      </w:r>
      <w:r w:rsidRPr="002031C9">
        <w:rPr>
          <w:vertAlign w:val="superscript"/>
        </w:rPr>
        <w:t>ST</w:t>
      </w:r>
      <w:r>
        <w:t xml:space="preserve"> MACHINE = Namenode, Datanode, Tasktracker</w:t>
      </w:r>
    </w:p>
    <w:p w:rsidR="009E5498" w:rsidRDefault="009E5498" w:rsidP="00D56804">
      <w:r>
        <w:t>2</w:t>
      </w:r>
      <w:r w:rsidRPr="002031C9">
        <w:rPr>
          <w:vertAlign w:val="superscript"/>
        </w:rPr>
        <w:t>nd</w:t>
      </w:r>
      <w:r>
        <w:t xml:space="preserve"> MACHINE = Jobtracker, Datanode, Tasktracker</w:t>
      </w:r>
    </w:p>
    <w:p w:rsidR="009E5498" w:rsidRDefault="009E5498" w:rsidP="00D56804">
      <w:r>
        <w:t>3</w:t>
      </w:r>
      <w:r w:rsidRPr="002031C9">
        <w:rPr>
          <w:vertAlign w:val="superscript"/>
        </w:rPr>
        <w:t>rd</w:t>
      </w:r>
      <w:r>
        <w:t xml:space="preserve"> MACHINE = Secondary Namenode, Datanode, Tasktracker</w:t>
      </w:r>
    </w:p>
    <w:p w:rsidR="009E5498" w:rsidRDefault="009E5498" w:rsidP="00D56804"/>
    <w:p w:rsidR="009E5498" w:rsidRDefault="009E5498" w:rsidP="00D56804">
      <w:r>
        <w:pict>
          <v:shape id="_x0000_i1030" type="#_x0000_t75" style="width:386.25pt;height:317.25pt">
            <v:imagedata r:id="rId14" o:title=""/>
          </v:shape>
        </w:pict>
      </w:r>
    </w:p>
    <w:p w:rsidR="009E5498" w:rsidRDefault="009E5498" w:rsidP="00D56804">
      <w:pPr>
        <w:pStyle w:val="ListParagraph"/>
        <w:ind w:left="-720"/>
      </w:pPr>
    </w:p>
    <w:p w:rsidR="009E5498" w:rsidRDefault="009E5498" w:rsidP="00D56804">
      <w:pPr>
        <w:pStyle w:val="ListParagraph"/>
        <w:ind w:left="-720"/>
      </w:pPr>
      <w:r>
        <w:pict>
          <v:shape id="_x0000_i1031" type="#_x0000_t75" style="width:464.25pt;height:67.5pt">
            <v:imagedata r:id="rId15" o:title=""/>
          </v:shape>
        </w:pict>
      </w:r>
    </w:p>
    <w:p w:rsidR="009E5498" w:rsidRDefault="009E5498" w:rsidP="00D56804">
      <w:pPr>
        <w:pStyle w:val="ListParagraph"/>
        <w:ind w:left="-720"/>
      </w:pPr>
    </w:p>
    <w:p w:rsidR="009E5498" w:rsidRDefault="009E5498" w:rsidP="00D56804">
      <w:pPr>
        <w:pStyle w:val="ListParagraph"/>
        <w:ind w:left="-720"/>
      </w:pPr>
      <w:r>
        <w:pict>
          <v:shape id="_x0000_i1032" type="#_x0000_t75" style="width:463.5pt;height:284.25pt">
            <v:imagedata r:id="rId16" o:title=""/>
          </v:shape>
        </w:pict>
      </w:r>
    </w:p>
    <w:p w:rsidR="009E5498" w:rsidRDefault="009E5498" w:rsidP="00D56804">
      <w:pPr>
        <w:pStyle w:val="ListParagraph"/>
        <w:ind w:left="-720"/>
      </w:pPr>
      <w:r>
        <w:pict>
          <v:shape id="_x0000_i1033" type="#_x0000_t75" style="width:405pt;height:68.25pt">
            <v:imagedata r:id="rId17" o:title=""/>
          </v:shape>
        </w:pict>
      </w:r>
    </w:p>
    <w:p w:rsidR="009E5498" w:rsidRDefault="009E5498" w:rsidP="00D56804">
      <w:pPr>
        <w:pStyle w:val="ListParagraph"/>
        <w:ind w:left="-720"/>
      </w:pPr>
      <w:r>
        <w:pict>
          <v:shape id="_x0000_i1034" type="#_x0000_t75" style="width:467.25pt;height:51.75pt">
            <v:imagedata r:id="rId18" o:title=""/>
          </v:shape>
        </w:pict>
      </w:r>
    </w:p>
    <w:p w:rsidR="009E5498" w:rsidRDefault="009E5498" w:rsidP="00D56804">
      <w:pPr>
        <w:pStyle w:val="ListParagraph"/>
        <w:ind w:left="-720"/>
      </w:pPr>
      <w:r>
        <w:pict>
          <v:shape id="_x0000_i1035" type="#_x0000_t75" style="width:468pt;height:119.25pt">
            <v:imagedata r:id="rId19" o:title=""/>
          </v:shape>
        </w:pict>
      </w:r>
    </w:p>
    <w:p w:rsidR="009E5498" w:rsidRDefault="009E5498" w:rsidP="00D56804">
      <w:pPr>
        <w:pStyle w:val="ListParagraph"/>
        <w:ind w:left="-720"/>
      </w:pPr>
      <w:r>
        <w:pict>
          <v:shape id="_x0000_i1036" type="#_x0000_t75" style="width:457.5pt;height:235.5pt">
            <v:imagedata r:id="rId20" o:title=""/>
          </v:shape>
        </w:pict>
      </w:r>
    </w:p>
    <w:p w:rsidR="009E5498" w:rsidRDefault="009E5498" w:rsidP="00D56804">
      <w:pPr>
        <w:pStyle w:val="ListParagraph"/>
        <w:ind w:left="-720"/>
      </w:pPr>
      <w:r>
        <w:pict>
          <v:shape id="_x0000_i1037" type="#_x0000_t75" style="width:465pt;height:198.75pt">
            <v:imagedata r:id="rId21" o:title=""/>
          </v:shape>
        </w:pict>
      </w:r>
    </w:p>
    <w:p w:rsidR="009E5498" w:rsidRDefault="009E5498" w:rsidP="00D56804">
      <w:pPr>
        <w:pStyle w:val="ListParagraph"/>
        <w:ind w:left="-720"/>
      </w:pPr>
    </w:p>
    <w:p w:rsidR="009E5498" w:rsidRDefault="009E5498" w:rsidP="00D56804">
      <w:pPr>
        <w:pStyle w:val="ListParagraph"/>
        <w:ind w:left="-720"/>
      </w:pPr>
      <w:r w:rsidRPr="00042CFA">
        <w:rPr>
          <w:highlight w:val="cyan"/>
        </w:rPr>
        <w:t>4 Machines Configuration</w:t>
      </w:r>
    </w:p>
    <w:p w:rsidR="009E5498" w:rsidRDefault="009E5498" w:rsidP="00111E38">
      <w:pPr>
        <w:ind w:left="-720"/>
      </w:pPr>
      <w:r>
        <w:t>1</w:t>
      </w:r>
      <w:r w:rsidRPr="00111E38">
        <w:t>ST</w:t>
      </w:r>
      <w:r>
        <w:t xml:space="preserve"> MACHINE = Namenode</w:t>
      </w:r>
    </w:p>
    <w:p w:rsidR="009E5498" w:rsidRDefault="009E5498" w:rsidP="00111E38">
      <w:pPr>
        <w:ind w:left="-720"/>
      </w:pPr>
      <w:r>
        <w:t>2</w:t>
      </w:r>
      <w:r w:rsidRPr="00111E38">
        <w:t>nd</w:t>
      </w:r>
      <w:r>
        <w:t xml:space="preserve"> MACHINE = Jobtracker, Datanode, Tasktracker</w:t>
      </w:r>
    </w:p>
    <w:p w:rsidR="009E5498" w:rsidRDefault="009E5498" w:rsidP="00111E38">
      <w:pPr>
        <w:ind w:left="-720"/>
      </w:pPr>
      <w:r>
        <w:t>3</w:t>
      </w:r>
      <w:r w:rsidRPr="00111E38">
        <w:t>rd</w:t>
      </w:r>
      <w:r>
        <w:t xml:space="preserve"> MACHINE = Secondary Namenode, Datanode, Tasktracker</w:t>
      </w:r>
    </w:p>
    <w:p w:rsidR="009E5498" w:rsidRDefault="009E5498" w:rsidP="00111E38">
      <w:pPr>
        <w:ind w:left="-720"/>
      </w:pPr>
      <w:r>
        <w:t>4</w:t>
      </w:r>
      <w:r w:rsidRPr="00111E38">
        <w:t>th</w:t>
      </w:r>
      <w:r>
        <w:t xml:space="preserve"> MACHINE = Datanode, Tasktracker</w:t>
      </w:r>
    </w:p>
    <w:p w:rsidR="009E5498" w:rsidRDefault="009E5498" w:rsidP="00111E38">
      <w:pPr>
        <w:ind w:left="-720"/>
      </w:pPr>
      <w:r>
        <w:pict>
          <v:shape id="_x0000_i1038" type="#_x0000_t75" style="width:463.5pt;height:85.5pt">
            <v:imagedata r:id="rId22" o:title=""/>
          </v:shape>
        </w:pict>
      </w:r>
    </w:p>
    <w:p w:rsidR="009E5498" w:rsidRDefault="009E5498" w:rsidP="00111E38">
      <w:pPr>
        <w:ind w:left="-720"/>
      </w:pPr>
    </w:p>
    <w:p w:rsidR="009E5498" w:rsidRDefault="009E5498" w:rsidP="00111E38">
      <w:pPr>
        <w:ind w:left="-720"/>
      </w:pPr>
      <w:r>
        <w:pict>
          <v:shape id="_x0000_i1039" type="#_x0000_t75" style="width:467.25pt;height:286.5pt">
            <v:imagedata r:id="rId23" o:title=""/>
          </v:shape>
        </w:pict>
      </w:r>
    </w:p>
    <w:p w:rsidR="009E5498" w:rsidRDefault="009E5498" w:rsidP="00111E38">
      <w:pPr>
        <w:ind w:left="-720"/>
      </w:pPr>
    </w:p>
    <w:p w:rsidR="009E5498" w:rsidRDefault="009E5498" w:rsidP="00111E38">
      <w:pPr>
        <w:ind w:left="-720"/>
      </w:pPr>
      <w:r>
        <w:pict>
          <v:shape id="_x0000_i1040" type="#_x0000_t75" style="width:463.5pt;height:196.5pt">
            <v:imagedata r:id="rId24" o:title=""/>
          </v:shape>
        </w:pict>
      </w:r>
    </w:p>
    <w:p w:rsidR="009E5498" w:rsidRDefault="009E5498" w:rsidP="00D56804">
      <w:pPr>
        <w:pStyle w:val="ListParagraph"/>
        <w:ind w:left="-720"/>
      </w:pPr>
      <w:r>
        <w:pict>
          <v:shape id="_x0000_i1041" type="#_x0000_t75" style="width:466.5pt;height:263.25pt">
            <v:imagedata r:id="rId25" o:title=""/>
          </v:shape>
        </w:pict>
      </w:r>
    </w:p>
    <w:sectPr w:rsidR="009E5498" w:rsidSect="00485B62">
      <w:headerReference w:type="default" r:id="rId2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498" w:rsidRDefault="009E5498" w:rsidP="00A143A5">
      <w:pPr>
        <w:spacing w:after="0" w:line="240" w:lineRule="auto"/>
      </w:pPr>
      <w:r>
        <w:separator/>
      </w:r>
    </w:p>
  </w:endnote>
  <w:endnote w:type="continuationSeparator" w:id="0">
    <w:p w:rsidR="009E5498" w:rsidRDefault="009E5498" w:rsidP="00A1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98" w:rsidRDefault="009E5498">
    <w:pPr>
      <w:pStyle w:val="Footer"/>
    </w:pPr>
    <w:r>
      <w:rPr>
        <w:noProof/>
      </w:rPr>
      <w:pict>
        <v:group id="Group 156" o:sp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Rectangle 157" o:spid="_x0000_s2050" style="position:absolute;left:374;top:14903;width:9346;height:432;visibility:visible" fillcolor="#548dd4" strokecolor="white">
            <v:textbox>
              <w:txbxContent>
                <w:p w:rsidR="009E5498" w:rsidRPr="00922CEB" w:rsidRDefault="009E5498" w:rsidP="00CD641B">
                  <w:pPr>
                    <w:pStyle w:val="Footer"/>
                    <w:rPr>
                      <w:color w:val="FFFFFF"/>
                      <w:spacing w:val="60"/>
                    </w:rPr>
                  </w:pPr>
                  <w:r w:rsidRPr="00922CEB">
                    <w:rPr>
                      <w:b/>
                      <w:bCs/>
                      <w:color w:val="FFFFFF"/>
                      <w:spacing w:val="60"/>
                      <w:sz w:val="24"/>
                      <w:szCs w:val="24"/>
                    </w:rPr>
                    <w:t>ACADGILD</w:t>
                  </w:r>
                </w:p>
                <w:p w:rsidR="009E5498" w:rsidRPr="00922CEB" w:rsidRDefault="009E5498">
                  <w:pPr>
                    <w:pStyle w:val="Header"/>
                    <w:rPr>
                      <w:color w:val="FFFFFF"/>
                    </w:rPr>
                  </w:pPr>
                </w:p>
              </w:txbxContent>
            </v:textbox>
          </v:rect>
          <v:rect id="Rectangle 158" o:spid="_x0000_s2051" style="position:absolute;left:9763;top:14903;width:2102;height:432;visibility:visible" fillcolor="#548dd4" strokecolor="white">
            <v:textbox>
              <w:txbxContent>
                <w:p w:rsidR="009E5498" w:rsidRPr="00922CEB" w:rsidRDefault="009E5498" w:rsidP="00CD641B">
                  <w:pPr>
                    <w:pStyle w:val="Footer"/>
                    <w:jc w:val="right"/>
                    <w:rPr>
                      <w:b/>
                      <w:bCs/>
                      <w:color w:val="FFFFFF"/>
                    </w:rPr>
                  </w:pPr>
                  <w:r w:rsidRPr="00922CEB">
                    <w:rPr>
                      <w:b/>
                      <w:bCs/>
                      <w:color w:val="FFFFFF"/>
                    </w:rPr>
                    <w:t xml:space="preserve">Page </w:t>
                  </w:r>
                  <w:r w:rsidRPr="00CD641B">
                    <w:rPr>
                      <w:b/>
                      <w:bCs/>
                    </w:rPr>
                    <w:fldChar w:fldCharType="begin"/>
                  </w:r>
                  <w:r w:rsidRPr="00CD641B">
                    <w:rPr>
                      <w:b/>
                      <w:bCs/>
                    </w:rPr>
                    <w:instrText xml:space="preserve"> PAGE   \* MERGEFORMAT </w:instrText>
                  </w:r>
                  <w:r w:rsidRPr="00CD641B">
                    <w:rPr>
                      <w:b/>
                      <w:bCs/>
                    </w:rPr>
                    <w:fldChar w:fldCharType="separate"/>
                  </w:r>
                  <w:r w:rsidRPr="000F56B9">
                    <w:rPr>
                      <w:b/>
                      <w:bCs/>
                      <w:noProof/>
                      <w:color w:val="FFFFFF"/>
                    </w:rPr>
                    <w:t>14</w:t>
                  </w:r>
                  <w:r w:rsidRPr="00CD641B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</v:rect>
          <v:rect id="Rectangle 159" o:spid="_x0000_s2052" style="position:absolute;left:321;top:14850;width:11601;height:547;visibility:visible" filled="f" strokecolor="white"/>
          <w10:wrap type="topAndBottom" anchorx="page"/>
        </v:group>
      </w:pict>
    </w:r>
  </w:p>
  <w:p w:rsidR="009E5498" w:rsidRPr="00DD3128" w:rsidRDefault="009E5498" w:rsidP="00DD31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498" w:rsidRDefault="009E5498" w:rsidP="00A143A5">
      <w:pPr>
        <w:spacing w:after="0" w:line="240" w:lineRule="auto"/>
      </w:pPr>
      <w:r>
        <w:separator/>
      </w:r>
    </w:p>
  </w:footnote>
  <w:footnote w:type="continuationSeparator" w:id="0">
    <w:p w:rsidR="009E5498" w:rsidRDefault="009E5498" w:rsidP="00A1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98" w:rsidRDefault="009E5498" w:rsidP="00CD641B">
    <w:pPr>
      <w:pStyle w:val="Header"/>
      <w:jc w:val="both"/>
    </w:pPr>
    <w:r>
      <w:rPr>
        <w:i/>
        <w:iCs/>
        <w:sz w:val="32"/>
        <w:szCs w:val="32"/>
      </w:rPr>
      <w:t>Hadoop Administration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98" w:rsidRPr="00CC1802" w:rsidRDefault="009E5498" w:rsidP="00A143A5">
    <w:pPr>
      <w:pStyle w:val="Header"/>
      <w:jc w:val="both"/>
      <w:rPr>
        <w:i/>
        <w:iCs/>
        <w:color w:val="FF0000"/>
        <w:sz w:val="24"/>
        <w:szCs w:val="24"/>
        <w:lang w:val="en-IN"/>
      </w:rPr>
    </w:pPr>
    <w:r>
      <w:rPr>
        <w:i/>
        <w:iCs/>
        <w:sz w:val="24"/>
        <w:szCs w:val="24"/>
        <w:lang w:val="en-IN"/>
      </w:rPr>
      <w:t>HADOOP ADMINISTRATION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8306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">
    <w:nsid w:val="FFFFFF83"/>
    <w:multiLevelType w:val="singleLevel"/>
    <w:tmpl w:val="8308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FFFFFF88"/>
    <w:multiLevelType w:val="singleLevel"/>
    <w:tmpl w:val="697C4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606170"/>
    <w:multiLevelType w:val="hybridMultilevel"/>
    <w:tmpl w:val="805EFA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>
    <w:nsid w:val="3E8C4420"/>
    <w:multiLevelType w:val="hybridMultilevel"/>
    <w:tmpl w:val="77F4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78F7E47"/>
    <w:multiLevelType w:val="multilevel"/>
    <w:tmpl w:val="E4622B82"/>
    <w:lvl w:ilvl="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5B00075"/>
    <w:multiLevelType w:val="hybridMultilevel"/>
    <w:tmpl w:val="35288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574E1"/>
    <w:multiLevelType w:val="multilevel"/>
    <w:tmpl w:val="AD8662CE"/>
    <w:lvl w:ilvl="0">
      <w:start w:val="1"/>
      <w:numFmt w:val="decimal"/>
      <w:lvlText w:val="%1."/>
      <w:lvlJc w:val="left"/>
      <w:pPr>
        <w:ind w:left="432" w:hanging="432"/>
      </w:pPr>
      <w:rPr>
        <w:rFonts w:ascii="Cambria" w:hAnsi="Cambria" w:cs="Cambria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lvlText w:val=" 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lvlText w:val=" 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 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 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 %1.%2.%3.%4.%5.%6.%7.%8.%9"/>
      <w:lvlJc w:val="left"/>
      <w:pPr>
        <w:ind w:left="432" w:hanging="432"/>
      </w:pPr>
      <w:rPr>
        <w:rFonts w:hint="default"/>
      </w:rPr>
    </w:lvl>
  </w:abstractNum>
  <w:abstractNum w:abstractNumId="8">
    <w:nsid w:val="632D138C"/>
    <w:multiLevelType w:val="hybridMultilevel"/>
    <w:tmpl w:val="B772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B48EE"/>
    <w:multiLevelType w:val="hybridMultilevel"/>
    <w:tmpl w:val="1F20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2"/>
  </w:num>
  <w:num w:numId="7">
    <w:abstractNumId w:val="1"/>
  </w:num>
  <w:num w:numId="8">
    <w:abstractNumId w:val="0"/>
  </w:num>
  <w:num w:numId="9">
    <w:abstractNumId w:val="2"/>
  </w:num>
  <w:num w:numId="10">
    <w:abstractNumId w:val="1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2"/>
  </w:num>
  <w:num w:numId="16">
    <w:abstractNumId w:val="1"/>
  </w:num>
  <w:num w:numId="17">
    <w:abstractNumId w:val="0"/>
  </w:num>
  <w:num w:numId="18">
    <w:abstractNumId w:val="2"/>
  </w:num>
  <w:num w:numId="19">
    <w:abstractNumId w:val="7"/>
  </w:num>
  <w:num w:numId="20">
    <w:abstractNumId w:val="7"/>
  </w:num>
  <w:num w:numId="21">
    <w:abstractNumId w:val="7"/>
  </w:num>
  <w:num w:numId="22">
    <w:abstractNumId w:val="1"/>
  </w:num>
  <w:num w:numId="23">
    <w:abstractNumId w:val="1"/>
  </w:num>
  <w:num w:numId="24">
    <w:abstractNumId w:val="0"/>
  </w:num>
  <w:num w:numId="25">
    <w:abstractNumId w:val="0"/>
  </w:num>
  <w:num w:numId="26">
    <w:abstractNumId w:val="2"/>
  </w:num>
  <w:num w:numId="27">
    <w:abstractNumId w:val="2"/>
  </w:num>
  <w:num w:numId="28">
    <w:abstractNumId w:val="5"/>
  </w:num>
  <w:num w:numId="29">
    <w:abstractNumId w:val="5"/>
  </w:num>
  <w:num w:numId="30">
    <w:abstractNumId w:val="4"/>
  </w:num>
  <w:num w:numId="31">
    <w:abstractNumId w:val="9"/>
  </w:num>
  <w:num w:numId="32">
    <w:abstractNumId w:val="3"/>
  </w:num>
  <w:num w:numId="33">
    <w:abstractNumId w:val="8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5879"/>
    <w:rsid w:val="00007B89"/>
    <w:rsid w:val="00011BE9"/>
    <w:rsid w:val="00042CFA"/>
    <w:rsid w:val="00047AAF"/>
    <w:rsid w:val="00055AC9"/>
    <w:rsid w:val="000752B0"/>
    <w:rsid w:val="00080032"/>
    <w:rsid w:val="000A785F"/>
    <w:rsid w:val="000B1B9A"/>
    <w:rsid w:val="000C51EA"/>
    <w:rsid w:val="000D407C"/>
    <w:rsid w:val="000F56B9"/>
    <w:rsid w:val="00107DD8"/>
    <w:rsid w:val="00111E38"/>
    <w:rsid w:val="0011465C"/>
    <w:rsid w:val="00117263"/>
    <w:rsid w:val="00124941"/>
    <w:rsid w:val="00133B7C"/>
    <w:rsid w:val="00171866"/>
    <w:rsid w:val="00172379"/>
    <w:rsid w:val="0017315E"/>
    <w:rsid w:val="00185852"/>
    <w:rsid w:val="001A2972"/>
    <w:rsid w:val="001C20F7"/>
    <w:rsid w:val="001C48AA"/>
    <w:rsid w:val="001D01BD"/>
    <w:rsid w:val="001F5F99"/>
    <w:rsid w:val="002031C9"/>
    <w:rsid w:val="002048DC"/>
    <w:rsid w:val="00215428"/>
    <w:rsid w:val="00225879"/>
    <w:rsid w:val="00226FD1"/>
    <w:rsid w:val="00233843"/>
    <w:rsid w:val="00244B12"/>
    <w:rsid w:val="002708F0"/>
    <w:rsid w:val="002750DF"/>
    <w:rsid w:val="0027716B"/>
    <w:rsid w:val="00283623"/>
    <w:rsid w:val="00294904"/>
    <w:rsid w:val="00294ADF"/>
    <w:rsid w:val="002A5AD4"/>
    <w:rsid w:val="002B69E3"/>
    <w:rsid w:val="002B7770"/>
    <w:rsid w:val="002C2B8A"/>
    <w:rsid w:val="002E3050"/>
    <w:rsid w:val="002F5053"/>
    <w:rsid w:val="00317925"/>
    <w:rsid w:val="00364816"/>
    <w:rsid w:val="00373E2E"/>
    <w:rsid w:val="0037449D"/>
    <w:rsid w:val="0040093C"/>
    <w:rsid w:val="004149B0"/>
    <w:rsid w:val="00415152"/>
    <w:rsid w:val="004245D4"/>
    <w:rsid w:val="004507D9"/>
    <w:rsid w:val="00456304"/>
    <w:rsid w:val="00462991"/>
    <w:rsid w:val="00485B62"/>
    <w:rsid w:val="004924E6"/>
    <w:rsid w:val="004A3602"/>
    <w:rsid w:val="004A6E12"/>
    <w:rsid w:val="004C4BF2"/>
    <w:rsid w:val="004C63E0"/>
    <w:rsid w:val="004D12C4"/>
    <w:rsid w:val="004E04BD"/>
    <w:rsid w:val="004E6ECD"/>
    <w:rsid w:val="004F036D"/>
    <w:rsid w:val="004F75CB"/>
    <w:rsid w:val="005145D2"/>
    <w:rsid w:val="00517BAE"/>
    <w:rsid w:val="00527938"/>
    <w:rsid w:val="00560DE4"/>
    <w:rsid w:val="005C0A4C"/>
    <w:rsid w:val="005C20B2"/>
    <w:rsid w:val="005C7408"/>
    <w:rsid w:val="005E1A45"/>
    <w:rsid w:val="005E52DF"/>
    <w:rsid w:val="00601AA9"/>
    <w:rsid w:val="00632D2B"/>
    <w:rsid w:val="00643C20"/>
    <w:rsid w:val="00663EB9"/>
    <w:rsid w:val="00677742"/>
    <w:rsid w:val="006B2180"/>
    <w:rsid w:val="006B56B6"/>
    <w:rsid w:val="006C5AB1"/>
    <w:rsid w:val="00707232"/>
    <w:rsid w:val="007223B9"/>
    <w:rsid w:val="00730241"/>
    <w:rsid w:val="00743EBD"/>
    <w:rsid w:val="00772047"/>
    <w:rsid w:val="00772399"/>
    <w:rsid w:val="00785F3F"/>
    <w:rsid w:val="007905C5"/>
    <w:rsid w:val="007A07A3"/>
    <w:rsid w:val="00803C0C"/>
    <w:rsid w:val="00804E0F"/>
    <w:rsid w:val="0081321B"/>
    <w:rsid w:val="00813656"/>
    <w:rsid w:val="00815D01"/>
    <w:rsid w:val="00831AEA"/>
    <w:rsid w:val="0083533F"/>
    <w:rsid w:val="00853A48"/>
    <w:rsid w:val="00873147"/>
    <w:rsid w:val="00873BFC"/>
    <w:rsid w:val="00877E2E"/>
    <w:rsid w:val="008D34CD"/>
    <w:rsid w:val="008E1952"/>
    <w:rsid w:val="008F3EF2"/>
    <w:rsid w:val="00900B35"/>
    <w:rsid w:val="00907114"/>
    <w:rsid w:val="009152A1"/>
    <w:rsid w:val="009203E5"/>
    <w:rsid w:val="00922CEB"/>
    <w:rsid w:val="00934E5D"/>
    <w:rsid w:val="00940764"/>
    <w:rsid w:val="00943134"/>
    <w:rsid w:val="009538D2"/>
    <w:rsid w:val="00976896"/>
    <w:rsid w:val="00985D3C"/>
    <w:rsid w:val="009B2DF2"/>
    <w:rsid w:val="009D4B19"/>
    <w:rsid w:val="009E5498"/>
    <w:rsid w:val="009E5587"/>
    <w:rsid w:val="009F7076"/>
    <w:rsid w:val="00A07DE1"/>
    <w:rsid w:val="00A143A5"/>
    <w:rsid w:val="00A6247F"/>
    <w:rsid w:val="00A7003B"/>
    <w:rsid w:val="00A876B1"/>
    <w:rsid w:val="00A975C9"/>
    <w:rsid w:val="00AB0C82"/>
    <w:rsid w:val="00AC6CA2"/>
    <w:rsid w:val="00AF363C"/>
    <w:rsid w:val="00B06424"/>
    <w:rsid w:val="00B26FE6"/>
    <w:rsid w:val="00B50EE8"/>
    <w:rsid w:val="00B8228F"/>
    <w:rsid w:val="00BB42CE"/>
    <w:rsid w:val="00BC04ED"/>
    <w:rsid w:val="00BC372D"/>
    <w:rsid w:val="00BE2DE5"/>
    <w:rsid w:val="00C0003C"/>
    <w:rsid w:val="00C421E9"/>
    <w:rsid w:val="00C423B1"/>
    <w:rsid w:val="00C55D38"/>
    <w:rsid w:val="00C74565"/>
    <w:rsid w:val="00CA6089"/>
    <w:rsid w:val="00CB4EB5"/>
    <w:rsid w:val="00CC1802"/>
    <w:rsid w:val="00CD641B"/>
    <w:rsid w:val="00CF12EF"/>
    <w:rsid w:val="00D329EC"/>
    <w:rsid w:val="00D46CC8"/>
    <w:rsid w:val="00D56804"/>
    <w:rsid w:val="00D66FEB"/>
    <w:rsid w:val="00D715CC"/>
    <w:rsid w:val="00D846DC"/>
    <w:rsid w:val="00DC1407"/>
    <w:rsid w:val="00DC6138"/>
    <w:rsid w:val="00DD3128"/>
    <w:rsid w:val="00DE7C7C"/>
    <w:rsid w:val="00DF095B"/>
    <w:rsid w:val="00E34D45"/>
    <w:rsid w:val="00E361C1"/>
    <w:rsid w:val="00E426AB"/>
    <w:rsid w:val="00E67836"/>
    <w:rsid w:val="00E86962"/>
    <w:rsid w:val="00E975E6"/>
    <w:rsid w:val="00EC48BD"/>
    <w:rsid w:val="00F008C8"/>
    <w:rsid w:val="00F15E25"/>
    <w:rsid w:val="00F307D9"/>
    <w:rsid w:val="00F35EC5"/>
    <w:rsid w:val="00F64998"/>
    <w:rsid w:val="00F6714A"/>
    <w:rsid w:val="00FB1892"/>
    <w:rsid w:val="00FD3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0003C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3EB9"/>
    <w:pPr>
      <w:keepNext/>
      <w:keepLines/>
      <w:numPr>
        <w:numId w:val="3"/>
      </w:numPr>
      <w:tabs>
        <w:tab w:val="clear" w:pos="360"/>
      </w:tabs>
      <w:spacing w:before="240" w:after="0"/>
      <w:ind w:left="432" w:hanging="432"/>
      <w:outlineLvl w:val="0"/>
    </w:pPr>
    <w:rPr>
      <w:rFonts w:ascii="Cambria" w:eastAsia="Times New Roman" w:hAnsi="Cambria" w:cs="Cambria"/>
      <w:b/>
      <w:bCs/>
      <w:color w:val="4F81BD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25879"/>
    <w:pPr>
      <w:numPr>
        <w:ilvl w:val="1"/>
      </w:numPr>
      <w:tabs>
        <w:tab w:val="clear" w:pos="360"/>
      </w:tabs>
      <w:spacing w:before="200"/>
      <w:ind w:left="432" w:hanging="432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225879"/>
    <w:pPr>
      <w:numPr>
        <w:ilvl w:val="2"/>
      </w:numPr>
      <w:tabs>
        <w:tab w:val="clear" w:pos="360"/>
      </w:tabs>
      <w:ind w:left="432" w:hanging="432"/>
      <w:outlineLvl w:val="2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3EB9"/>
    <w:rPr>
      <w:rFonts w:ascii="Cambria" w:hAnsi="Cambria" w:cs="Cambria"/>
      <w:b/>
      <w:bCs/>
      <w:color w:val="4F81B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25879"/>
    <w:rPr>
      <w:rFonts w:ascii="Cambria" w:hAnsi="Cambria" w:cs="Cambri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25879"/>
    <w:rPr>
      <w:rFonts w:ascii="Cambria" w:hAnsi="Cambria" w:cs="Cambria"/>
      <w:b/>
      <w:bCs/>
      <w:i/>
      <w:iCs/>
      <w:sz w:val="26"/>
      <w:szCs w:val="26"/>
    </w:rPr>
  </w:style>
  <w:style w:type="paragraph" w:styleId="ListBullet2">
    <w:name w:val="List Bullet 2"/>
    <w:aliases w:val="List Bullet Level2"/>
    <w:basedOn w:val="Normal"/>
    <w:uiPriority w:val="99"/>
    <w:rsid w:val="00225879"/>
    <w:pPr>
      <w:numPr>
        <w:numId w:val="5"/>
      </w:numPr>
      <w:tabs>
        <w:tab w:val="num" w:pos="720"/>
      </w:tabs>
      <w:ind w:left="720"/>
    </w:pPr>
    <w:rPr>
      <w:sz w:val="24"/>
      <w:szCs w:val="24"/>
    </w:rPr>
  </w:style>
  <w:style w:type="paragraph" w:styleId="ListBullet3">
    <w:name w:val="List Bullet 3"/>
    <w:aliases w:val="List Bullet Level3"/>
    <w:basedOn w:val="Normal"/>
    <w:uiPriority w:val="99"/>
    <w:rsid w:val="00225879"/>
    <w:pPr>
      <w:numPr>
        <w:numId w:val="7"/>
      </w:numPr>
      <w:tabs>
        <w:tab w:val="num" w:pos="1080"/>
      </w:tabs>
      <w:ind w:left="1080"/>
    </w:pPr>
    <w:rPr>
      <w:sz w:val="24"/>
      <w:szCs w:val="24"/>
    </w:rPr>
  </w:style>
  <w:style w:type="paragraph" w:styleId="ListNumber">
    <w:name w:val="List Number"/>
    <w:aliases w:val="Numbered List Level-1"/>
    <w:basedOn w:val="Normal"/>
    <w:uiPriority w:val="99"/>
    <w:rsid w:val="00225879"/>
    <w:pPr>
      <w:numPr>
        <w:numId w:val="9"/>
      </w:numPr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225879"/>
    <w:pPr>
      <w:ind w:left="720"/>
    </w:pPr>
    <w:rPr>
      <w:sz w:val="24"/>
      <w:szCs w:val="24"/>
    </w:rPr>
  </w:style>
  <w:style w:type="paragraph" w:customStyle="1" w:styleId="NumberedListLevel2">
    <w:name w:val="Numbered List Level2"/>
    <w:basedOn w:val="Normal"/>
    <w:next w:val="Normal"/>
    <w:uiPriority w:val="99"/>
    <w:rsid w:val="00225879"/>
    <w:pPr>
      <w:numPr>
        <w:ilvl w:val="1"/>
        <w:numId w:val="11"/>
      </w:numPr>
      <w:ind w:left="792" w:hanging="432"/>
    </w:pPr>
    <w:rPr>
      <w:sz w:val="24"/>
      <w:szCs w:val="24"/>
    </w:rPr>
  </w:style>
  <w:style w:type="paragraph" w:customStyle="1" w:styleId="NumberedListLevel3">
    <w:name w:val="Numbered List Level3"/>
    <w:basedOn w:val="NumberedListLevel2"/>
    <w:uiPriority w:val="99"/>
    <w:rsid w:val="00225879"/>
    <w:pPr>
      <w:numPr>
        <w:ilvl w:val="2"/>
      </w:numPr>
      <w:ind w:left="1224" w:hanging="504"/>
    </w:pPr>
  </w:style>
  <w:style w:type="paragraph" w:customStyle="1" w:styleId="Para-Style-1">
    <w:name w:val="Para-Style-1"/>
    <w:basedOn w:val="Normal"/>
    <w:uiPriority w:val="99"/>
    <w:rsid w:val="00663EB9"/>
    <w:pPr>
      <w:spacing w:before="240"/>
      <w:jc w:val="both"/>
    </w:pPr>
    <w:rPr>
      <w:sz w:val="24"/>
      <w:szCs w:val="24"/>
    </w:rPr>
  </w:style>
  <w:style w:type="paragraph" w:customStyle="1" w:styleId="Para-Style2">
    <w:name w:val="Para-Style2"/>
    <w:basedOn w:val="Para-Style-1"/>
    <w:uiPriority w:val="99"/>
    <w:rsid w:val="00225879"/>
    <w:pPr>
      <w:ind w:firstLine="720"/>
    </w:pPr>
  </w:style>
  <w:style w:type="paragraph" w:customStyle="1" w:styleId="Sub-Head1">
    <w:name w:val="Sub-Head1"/>
    <w:basedOn w:val="Normal"/>
    <w:uiPriority w:val="99"/>
    <w:rsid w:val="00225879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71866"/>
    <w:pPr>
      <w:numPr>
        <w:ilvl w:val="1"/>
      </w:numPr>
      <w:spacing w:after="240" w:line="240" w:lineRule="auto"/>
      <w:jc w:val="center"/>
    </w:pPr>
    <w:rPr>
      <w:rFonts w:ascii="Cambria" w:eastAsia="Times New Roman" w:hAnsi="Cambria" w:cs="Cambria"/>
      <w:i/>
      <w:iCs/>
      <w:color w:val="4F81BD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71866"/>
    <w:rPr>
      <w:rFonts w:ascii="Cambria" w:hAnsi="Cambria" w:cs="Cambria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CD641B"/>
    <w:pPr>
      <w:pBdr>
        <w:bottom w:val="single" w:sz="8" w:space="4" w:color="4F81BD"/>
      </w:pBdr>
      <w:spacing w:before="1500" w:after="360" w:line="240" w:lineRule="auto"/>
      <w:jc w:val="center"/>
    </w:pPr>
    <w:rPr>
      <w:rFonts w:ascii="Cambria" w:eastAsia="Times New Roman" w:hAnsi="Cambria" w:cs="Cambria"/>
      <w:color w:val="17365D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CD641B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A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143A5"/>
  </w:style>
  <w:style w:type="paragraph" w:styleId="Footer">
    <w:name w:val="footer"/>
    <w:basedOn w:val="Normal"/>
    <w:link w:val="FooterChar"/>
    <w:uiPriority w:val="99"/>
    <w:rsid w:val="00A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143A5"/>
  </w:style>
  <w:style w:type="paragraph" w:styleId="BalloonText">
    <w:name w:val="Balloon Text"/>
    <w:basedOn w:val="Normal"/>
    <w:link w:val="BalloonTextChar"/>
    <w:uiPriority w:val="99"/>
    <w:semiHidden/>
    <w:rsid w:val="00A1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43A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99"/>
    <w:qFormat/>
    <w:rsid w:val="00485B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171866"/>
    <w:pPr>
      <w:numPr>
        <w:numId w:val="0"/>
      </w:numPr>
      <w:spacing w:before="480"/>
      <w:outlineLvl w:val="9"/>
    </w:pPr>
    <w:rPr>
      <w:color w:val="365F91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B50EE8"/>
    <w:pPr>
      <w:spacing w:after="100"/>
    </w:pPr>
  </w:style>
  <w:style w:type="character" w:styleId="Hyperlink">
    <w:name w:val="Hyperlink"/>
    <w:basedOn w:val="DefaultParagraphFont"/>
    <w:uiPriority w:val="99"/>
    <w:rsid w:val="00B50E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52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1842</TotalTime>
  <Pages>14</Pages>
  <Words>858</Words>
  <Characters>4892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dc:description/>
  <cp:lastModifiedBy>PC</cp:lastModifiedBy>
  <cp:revision>120</cp:revision>
  <dcterms:created xsi:type="dcterms:W3CDTF">2015-09-14T06:33:00Z</dcterms:created>
  <dcterms:modified xsi:type="dcterms:W3CDTF">2016-02-18T20:04:00Z</dcterms:modified>
</cp:coreProperties>
</file>