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CD" w:rsidRDefault="00D170CD" w:rsidP="00CD641B">
      <w:pPr>
        <w:pStyle w:val="Para-Style-1"/>
        <w:rPr>
          <w:rStyle w:val="BookTitle"/>
          <w:b w:val="0"/>
          <w:bCs w:val="0"/>
          <w:smallCaps w:val="0"/>
        </w:rPr>
      </w:pPr>
    </w:p>
    <w:p w:rsidR="00D170CD" w:rsidRDefault="00D170CD" w:rsidP="00CD641B">
      <w:pPr>
        <w:pStyle w:val="Para-Style-1"/>
        <w:rPr>
          <w:rStyle w:val="BookTitle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 xml:space="preserve">                                                            </w:t>
      </w:r>
    </w:p>
    <w:p w:rsidR="00D170CD" w:rsidRDefault="00D170CD" w:rsidP="00CD641B">
      <w:pPr>
        <w:pStyle w:val="Title"/>
        <w:rPr>
          <w:rStyle w:val="BookTitle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>Project</w:t>
      </w:r>
      <w:r w:rsidRPr="00107DD8">
        <w:rPr>
          <w:rStyle w:val="BookTitle"/>
          <w:b w:val="0"/>
          <w:bCs w:val="0"/>
          <w:smallCaps w:val="0"/>
        </w:rPr>
        <w:t xml:space="preserve"> #</w:t>
      </w:r>
      <w:r>
        <w:rPr>
          <w:rStyle w:val="BookTitle"/>
          <w:b w:val="0"/>
          <w:bCs w:val="0"/>
          <w:smallCaps w:val="0"/>
        </w:rPr>
        <w:t xml:space="preserve"> 2</w:t>
      </w:r>
    </w:p>
    <w:p w:rsidR="00D170CD" w:rsidRPr="00107DD8" w:rsidRDefault="00D170CD" w:rsidP="00CD641B">
      <w:pPr>
        <w:pStyle w:val="Title"/>
        <w:rPr>
          <w:rStyle w:val="BookTitle"/>
          <w:rFonts w:cs="Times New Roman"/>
          <w:b w:val="0"/>
          <w:bCs w:val="0"/>
          <w:smallCaps w:val="0"/>
        </w:rPr>
      </w:pPr>
      <w:r>
        <w:rPr>
          <w:rStyle w:val="BookTitle"/>
          <w:b w:val="0"/>
          <w:bCs w:val="0"/>
          <w:smallCaps w:val="0"/>
        </w:rPr>
        <w:t>Hadoop Administration</w:t>
      </w:r>
    </w:p>
    <w:p w:rsidR="00D170CD" w:rsidRDefault="00D170CD" w:rsidP="00485B62">
      <w:pPr>
        <w:pStyle w:val="Subtitle"/>
        <w:rPr>
          <w:i w:val="0"/>
          <w:iCs w:val="0"/>
        </w:rPr>
      </w:pPr>
      <w:r>
        <w:rPr>
          <w:i w:val="0"/>
          <w:iCs w:val="0"/>
        </w:rPr>
        <w:t>Project/</w:t>
      </w:r>
      <w:r w:rsidRPr="00107DD8">
        <w:rPr>
          <w:i w:val="0"/>
          <w:iCs w:val="0"/>
        </w:rPr>
        <w:t>Assignment</w:t>
      </w:r>
      <w:r>
        <w:rPr>
          <w:i w:val="0"/>
          <w:iCs w:val="0"/>
        </w:rPr>
        <w:t xml:space="preserve"> Solution</w:t>
      </w:r>
    </w:p>
    <w:p w:rsidR="00D170CD" w:rsidRPr="00CD641B" w:rsidRDefault="00D170CD" w:rsidP="00CD641B">
      <w:r>
        <w:t xml:space="preserve">                            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204.75pt;height:47.25pt;visibility:visible">
            <v:imagedata r:id="rId7" o:title=""/>
          </v:shape>
        </w:pict>
      </w:r>
    </w:p>
    <w:p w:rsidR="00D170CD" w:rsidRDefault="00D170CD" w:rsidP="00DD3128">
      <w:pPr>
        <w:rPr>
          <w:rFonts w:ascii="Cambria" w:hAnsi="Cambria" w:cs="Cambria"/>
          <w:color w:val="4F81BD"/>
          <w:spacing w:val="15"/>
          <w:sz w:val="44"/>
          <w:szCs w:val="44"/>
        </w:rPr>
      </w:pPr>
      <w:r>
        <w:br w:type="page"/>
      </w:r>
    </w:p>
    <w:p w:rsidR="00D170CD" w:rsidRDefault="00D170CD" w:rsidP="00171866">
      <w:pPr>
        <w:pStyle w:val="Subtitle"/>
        <w:jc w:val="left"/>
        <w:rPr>
          <w:rStyle w:val="BookTitle"/>
          <w:b w:val="0"/>
          <w:bCs w:val="0"/>
          <w:smallCaps w:val="0"/>
          <w:spacing w:val="15"/>
        </w:rPr>
      </w:pPr>
      <w:r>
        <w:rPr>
          <w:rStyle w:val="BookTitle"/>
          <w:b w:val="0"/>
          <w:bCs w:val="0"/>
          <w:smallCaps w:val="0"/>
          <w:spacing w:val="15"/>
        </w:rPr>
        <w:t xml:space="preserve">Project </w:t>
      </w:r>
      <w:r w:rsidRPr="00171866">
        <w:rPr>
          <w:rStyle w:val="BookTitle"/>
          <w:b w:val="0"/>
          <w:bCs w:val="0"/>
          <w:smallCaps w:val="0"/>
          <w:spacing w:val="15"/>
        </w:rPr>
        <w:t>#</w:t>
      </w:r>
      <w:r>
        <w:rPr>
          <w:rStyle w:val="BookTitle"/>
          <w:b w:val="0"/>
          <w:bCs w:val="0"/>
          <w:smallCaps w:val="0"/>
          <w:spacing w:val="15"/>
        </w:rPr>
        <w:t xml:space="preserve"> 2</w:t>
      </w:r>
      <w:r w:rsidRPr="00171866">
        <w:rPr>
          <w:rStyle w:val="BookTitle"/>
          <w:b w:val="0"/>
          <w:bCs w:val="0"/>
          <w:smallCaps w:val="0"/>
          <w:spacing w:val="15"/>
        </w:rPr>
        <w:t xml:space="preserve">: </w:t>
      </w:r>
      <w:r>
        <w:rPr>
          <w:rStyle w:val="BookTitle"/>
          <w:b w:val="0"/>
          <w:bCs w:val="0"/>
          <w:smallCaps w:val="0"/>
          <w:spacing w:val="15"/>
        </w:rPr>
        <w:t>Hadoop Administration</w:t>
      </w:r>
    </w:p>
    <w:p w:rsidR="00D170CD" w:rsidRDefault="00D170CD">
      <w:pPr>
        <w:pStyle w:val="TOCHeading"/>
      </w:pPr>
      <w:r>
        <w:t>Table of Contents</w:t>
      </w:r>
    </w:p>
    <w:p w:rsidR="00D170CD" w:rsidRDefault="00D170CD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777070" w:history="1">
        <w:r w:rsidRPr="00364816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0CD" w:rsidRDefault="00D170C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1" w:history="1">
        <w:r w:rsidRPr="0036481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Problem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0CD" w:rsidRDefault="00D170C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425777072" w:history="1">
        <w:r w:rsidRPr="00364816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364816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_Toc425777072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0CD" w:rsidRDefault="00D170CD">
      <w:r>
        <w:fldChar w:fldCharType="end"/>
      </w:r>
    </w:p>
    <w:p w:rsidR="00D170CD" w:rsidRDefault="00D170CD">
      <w:r>
        <w:br w:type="page"/>
      </w:r>
    </w:p>
    <w:p w:rsidR="00D170CD" w:rsidRDefault="00D170CD" w:rsidP="00663EB9">
      <w:pPr>
        <w:pStyle w:val="Heading1"/>
        <w:numPr>
          <w:ilvl w:val="0"/>
          <w:numId w:val="15"/>
        </w:numPr>
      </w:pPr>
      <w:bookmarkStart w:id="0" w:name="_Toc425777070"/>
      <w:r>
        <w:t>Introduction</w:t>
      </w:r>
      <w:bookmarkEnd w:id="0"/>
    </w:p>
    <w:p w:rsidR="00D170CD" w:rsidRPr="002B69E3" w:rsidRDefault="00D170CD" w:rsidP="002B69E3"/>
    <w:p w:rsidR="00D170CD" w:rsidRDefault="00D170CD" w:rsidP="002B69E3">
      <w:r>
        <w:t>You need to use VMWARE player or any virtualization tool to set up the environment</w:t>
      </w:r>
    </w:p>
    <w:p w:rsidR="00D170CD" w:rsidRDefault="00D170CD" w:rsidP="002B69E3">
      <w:r>
        <w:t>CentOS 6.5 is preferred</w:t>
      </w:r>
    </w:p>
    <w:p w:rsidR="00D170CD" w:rsidRDefault="00D170CD" w:rsidP="002B69E3">
      <w:r>
        <w:t>You need to create a regular user in CentOS</w:t>
      </w:r>
    </w:p>
    <w:p w:rsidR="00D170CD" w:rsidRDefault="00D170CD" w:rsidP="002B69E3">
      <w:r>
        <w:t>You may either configure a DNS server or have the appropriate entries in hosts file</w:t>
      </w:r>
    </w:p>
    <w:p w:rsidR="00D170CD" w:rsidRPr="002B69E3" w:rsidRDefault="00D170CD" w:rsidP="002B69E3"/>
    <w:p w:rsidR="00D170CD" w:rsidRDefault="00D170CD" w:rsidP="00F15E25">
      <w:pPr>
        <w:pStyle w:val="Heading1"/>
        <w:numPr>
          <w:ilvl w:val="0"/>
          <w:numId w:val="15"/>
        </w:numPr>
      </w:pPr>
      <w:bookmarkStart w:id="1" w:name="_Toc425777071"/>
      <w:r>
        <w:t>Problem Solution</w:t>
      </w:r>
      <w:bookmarkEnd w:id="1"/>
    </w:p>
    <w:p w:rsidR="00D170CD" w:rsidRDefault="00D170CD" w:rsidP="002B69E3"/>
    <w:p w:rsidR="00D170CD" w:rsidRDefault="00D170CD" w:rsidP="002B69E3">
      <w:r>
        <w:t>Create a 3 node Hadoop cluster with Hadoop 2.6.0 installed. Please make a note of the following points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The block size needs to be 128 MB.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Resource Manager should run in port 60300.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Enable High Availability on the cluster so that we have one Active Namenode, one active Resource Manager, One standby Namenode and One Standby Resource Manager.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Two nodes should have Namenode and Resource Manager processes.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One node should act as slave for Namenode and Resource Manager.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 xml:space="preserve">Install and Configure Zookeeper on Namenode1, Namenode 2 and Datanode. 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Use Quorum Journal Manager concept to enable High Availability.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 xml:space="preserve">All the shared edits must be stored in a directory called </w:t>
      </w:r>
      <w:r w:rsidRPr="003E3B8D">
        <w:rPr>
          <w:b/>
          <w:bCs/>
        </w:rPr>
        <w:t>SharedEdits</w:t>
      </w:r>
      <w:r>
        <w:t xml:space="preserve"> </w:t>
      </w:r>
      <w:r w:rsidRPr="00C90ADC">
        <w:rPr>
          <w:b/>
          <w:bCs/>
        </w:rPr>
        <w:t>in user</w:t>
      </w:r>
      <w:r>
        <w:rPr>
          <w:b/>
          <w:bCs/>
        </w:rPr>
        <w:t>’</w:t>
      </w:r>
      <w:r w:rsidRPr="00C90ADC">
        <w:rPr>
          <w:b/>
          <w:bCs/>
        </w:rPr>
        <w:t>s home folder</w:t>
      </w:r>
      <w:r>
        <w:t>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There should be no secondary Namenode in the set up.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Verify that Zookeeper Failover controller is up and running.</w:t>
      </w:r>
    </w:p>
    <w:p w:rsidR="00D170CD" w:rsidRDefault="00D170CD" w:rsidP="00874EFA">
      <w:pPr>
        <w:pStyle w:val="ListParagraph"/>
        <w:numPr>
          <w:ilvl w:val="0"/>
          <w:numId w:val="29"/>
        </w:numPr>
      </w:pPr>
      <w:r>
        <w:t>Test the set up by killing the active Namenode. Paste the logs of standby Namenode to prove that it has taken over successfully.</w:t>
      </w:r>
    </w:p>
    <w:p w:rsidR="00D170CD" w:rsidRPr="002B69E3" w:rsidRDefault="00D170CD" w:rsidP="00974E53">
      <w:pPr>
        <w:ind w:left="360"/>
      </w:pPr>
    </w:p>
    <w:p w:rsidR="00D170CD" w:rsidRDefault="00D170CD" w:rsidP="00A7003B">
      <w:pPr>
        <w:pStyle w:val="Para-Style-1"/>
        <w:rPr>
          <w:color w:val="0000FF"/>
          <w:u w:val="single"/>
        </w:rPr>
      </w:pP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</w:rPr>
        <w:tab/>
      </w:r>
      <w:r w:rsidRPr="00E52ACA">
        <w:rPr>
          <w:color w:val="0000FF"/>
          <w:u w:val="single"/>
        </w:rPr>
        <w:t>RESULT</w:t>
      </w:r>
    </w:p>
    <w:p w:rsidR="00D170CD" w:rsidRPr="00E52ACA" w:rsidRDefault="00D170CD" w:rsidP="00A7003B">
      <w:pPr>
        <w:pStyle w:val="Para-Style-1"/>
        <w:rPr>
          <w:b/>
          <w:bCs/>
          <w:color w:val="000000"/>
        </w:rPr>
      </w:pPr>
      <w:r w:rsidRPr="00E52ACA">
        <w:rPr>
          <w:b/>
          <w:bCs/>
          <w:color w:val="000000"/>
        </w:rPr>
        <w:t>Host Config</w:t>
      </w:r>
      <w:r>
        <w:rPr>
          <w:b/>
          <w:bCs/>
          <w:color w:val="000000"/>
        </w:rPr>
        <w:t>uration</w:t>
      </w:r>
    </w:p>
    <w:p w:rsidR="00D170CD" w:rsidRDefault="00D170CD" w:rsidP="00A7003B">
      <w:pPr>
        <w:pStyle w:val="Para-Style-1"/>
        <w:rPr>
          <w:color w:val="0000FF"/>
          <w:u w:val="single"/>
        </w:rPr>
      </w:pPr>
      <w:r w:rsidRPr="004F119B">
        <w:rPr>
          <w:color w:val="0000FF"/>
          <w:u w:val="single"/>
        </w:rPr>
        <w:pict>
          <v:shape id="_x0000_i1026" type="#_x0000_t75" style="width:439.5pt;height:364.5pt">
            <v:imagedata r:id="rId8" o:title=""/>
          </v:shape>
        </w:pict>
      </w:r>
    </w:p>
    <w:p w:rsidR="00D170CD" w:rsidRPr="00E46FC1" w:rsidRDefault="00D170CD" w:rsidP="00A7003B">
      <w:pPr>
        <w:pStyle w:val="Para-Style-1"/>
        <w:rPr>
          <w:b/>
          <w:bCs/>
          <w:color w:val="000000"/>
        </w:rPr>
      </w:pPr>
      <w:r w:rsidRPr="00E46FC1">
        <w:rPr>
          <w:b/>
          <w:bCs/>
          <w:color w:val="000000"/>
        </w:rPr>
        <w:t xml:space="preserve">hdfs-site.xml </w:t>
      </w:r>
      <w:r>
        <w:rPr>
          <w:b/>
          <w:bCs/>
          <w:color w:val="000000"/>
        </w:rPr>
        <w:t xml:space="preserve"> (specific setting as per requirements)</w:t>
      </w:r>
    </w:p>
    <w:p w:rsidR="00D170CD" w:rsidRDefault="00D170CD" w:rsidP="00A7003B">
      <w:pPr>
        <w:pStyle w:val="Para-Style-1"/>
        <w:rPr>
          <w:b/>
          <w:bCs/>
          <w:color w:val="000000"/>
        </w:rPr>
      </w:pPr>
      <w:r w:rsidRPr="004F119B">
        <w:rPr>
          <w:b/>
          <w:bCs/>
          <w:color w:val="000000"/>
        </w:rPr>
        <w:pict>
          <v:shape id="_x0000_i1027" type="#_x0000_t75" style="width:467.25pt;height:153.75pt">
            <v:imagedata r:id="rId9" o:title=""/>
          </v:shape>
        </w:pict>
      </w:r>
    </w:p>
    <w:p w:rsidR="00D170CD" w:rsidRPr="00E52ACA" w:rsidRDefault="00D170CD" w:rsidP="00A7003B">
      <w:pPr>
        <w:pStyle w:val="Para-Style-1"/>
        <w:rPr>
          <w:b/>
          <w:bCs/>
          <w:color w:val="000000"/>
        </w:rPr>
      </w:pPr>
      <w:r>
        <w:rPr>
          <w:b/>
          <w:bCs/>
          <w:color w:val="000000"/>
        </w:rPr>
        <w:t>Available Clusters</w:t>
      </w:r>
      <w:r w:rsidRPr="00E52ACA">
        <w:rPr>
          <w:b/>
          <w:bCs/>
          <w:color w:val="000000"/>
        </w:rPr>
        <w:t>:</w:t>
      </w:r>
    </w:p>
    <w:p w:rsidR="00D170CD" w:rsidRDefault="00D170CD" w:rsidP="00A7003B">
      <w:pPr>
        <w:pStyle w:val="Para-Style-1"/>
        <w:rPr>
          <w:color w:val="0000FF"/>
          <w:u w:val="single"/>
        </w:rPr>
      </w:pPr>
      <w:r w:rsidRPr="004F119B">
        <w:rPr>
          <w:color w:val="0000FF"/>
          <w:u w:val="single"/>
        </w:rPr>
        <w:pict>
          <v:shape id="_x0000_i1028" type="#_x0000_t75" style="width:467.25pt;height:210.75pt">
            <v:imagedata r:id="rId10" o:title=""/>
          </v:shape>
        </w:pict>
      </w:r>
    </w:p>
    <w:p w:rsidR="00D170CD" w:rsidRPr="00BF1198" w:rsidRDefault="00D170CD" w:rsidP="00A7003B">
      <w:pPr>
        <w:pStyle w:val="Para-Style-1"/>
        <w:rPr>
          <w:b/>
          <w:bCs/>
          <w:color w:val="000000"/>
        </w:rPr>
      </w:pPr>
      <w:r w:rsidRPr="00BF1198">
        <w:rPr>
          <w:b/>
          <w:bCs/>
          <w:color w:val="000000"/>
        </w:rPr>
        <w:t>Active Namenode Format: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29" type="#_x0000_t75" style="width:535.5pt;height:72.75pt">
            <v:imagedata r:id="rId11" o:title=""/>
          </v:shape>
        </w:pict>
      </w:r>
    </w:p>
    <w:p w:rsidR="00D170CD" w:rsidRPr="00BF1198" w:rsidRDefault="00D170CD" w:rsidP="00C07741">
      <w:pPr>
        <w:pStyle w:val="Para-Style-1"/>
        <w:ind w:left="-540"/>
        <w:rPr>
          <w:b/>
          <w:bCs/>
          <w:color w:val="000000"/>
        </w:rPr>
      </w:pPr>
      <w:r>
        <w:rPr>
          <w:color w:val="000000"/>
        </w:rPr>
        <w:tab/>
      </w:r>
      <w:r w:rsidRPr="00BF1198">
        <w:rPr>
          <w:b/>
          <w:bCs/>
          <w:color w:val="000000"/>
        </w:rPr>
        <w:t>Standby Namenode Format: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0" type="#_x0000_t75" style="width:456.75pt;height:186pt">
            <v:imagedata r:id="rId12" o:title=""/>
          </v:shape>
        </w:pict>
      </w:r>
    </w:p>
    <w:p w:rsidR="00D170CD" w:rsidRDefault="00D170CD" w:rsidP="00C07741">
      <w:pPr>
        <w:pStyle w:val="Para-Style-1"/>
        <w:ind w:left="-540"/>
        <w:rPr>
          <w:color w:val="000000"/>
        </w:rPr>
      </w:pPr>
    </w:p>
    <w:p w:rsidR="00D170CD" w:rsidRPr="00995F5E" w:rsidRDefault="00D170CD" w:rsidP="00C07741">
      <w:pPr>
        <w:pStyle w:val="Para-Style-1"/>
        <w:ind w:left="-540"/>
        <w:rPr>
          <w:b/>
          <w:bCs/>
          <w:color w:val="000000"/>
        </w:rPr>
      </w:pPr>
      <w:r w:rsidRPr="00995F5E">
        <w:rPr>
          <w:b/>
          <w:bCs/>
          <w:color w:val="000000"/>
        </w:rPr>
        <w:t>Up &amp; Running Node</w:t>
      </w:r>
      <w:r>
        <w:rPr>
          <w:b/>
          <w:bCs/>
          <w:color w:val="000000"/>
        </w:rPr>
        <w:t>s</w:t>
      </w:r>
      <w:r w:rsidRPr="00995F5E">
        <w:rPr>
          <w:b/>
          <w:bCs/>
          <w:color w:val="000000"/>
        </w:rPr>
        <w:t>: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1" type="#_x0000_t75" style="width:189.75pt;height:305.25pt">
            <v:imagedata r:id="rId13" o:title=""/>
          </v:shape>
        </w:pict>
      </w:r>
    </w:p>
    <w:p w:rsidR="00D170CD" w:rsidRDefault="00D170CD" w:rsidP="00C07741">
      <w:pPr>
        <w:pStyle w:val="Para-Style-1"/>
        <w:ind w:left="-540"/>
        <w:rPr>
          <w:b/>
          <w:bCs/>
          <w:color w:val="000000"/>
        </w:rPr>
      </w:pPr>
      <w:r w:rsidRPr="001A6033">
        <w:rPr>
          <w:b/>
          <w:bCs/>
          <w:color w:val="000000"/>
        </w:rPr>
        <w:t>Web Interface: Active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2" type="#_x0000_t75" style="width:402pt;height:267.75pt">
            <v:imagedata r:id="rId14" o:title=""/>
          </v:shape>
        </w:pic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1A6033">
        <w:rPr>
          <w:b/>
          <w:bCs/>
          <w:color w:val="000000"/>
        </w:rPr>
        <w:t xml:space="preserve">Web Interface: </w:t>
      </w:r>
      <w:r>
        <w:rPr>
          <w:b/>
          <w:bCs/>
          <w:color w:val="000000"/>
        </w:rPr>
        <w:t>Standby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3" type="#_x0000_t75" style="width:404.25pt;height:263.25pt">
            <v:imagedata r:id="rId15" o:title=""/>
          </v:shape>
        </w:pict>
      </w:r>
    </w:p>
    <w:p w:rsidR="00D170CD" w:rsidRDefault="00D170CD" w:rsidP="00542414">
      <w:pPr>
        <w:pStyle w:val="Para-Style-1"/>
        <w:ind w:left="-540"/>
        <w:rPr>
          <w:b/>
          <w:bCs/>
          <w:color w:val="000000"/>
        </w:rPr>
      </w:pPr>
      <w:r w:rsidRPr="00FC4E20">
        <w:rPr>
          <w:b/>
          <w:bCs/>
          <w:color w:val="000000"/>
        </w:rPr>
        <w:t>Namenode State:</w:t>
      </w:r>
    </w:p>
    <w:p w:rsidR="00D170CD" w:rsidRDefault="00D170CD" w:rsidP="00542414">
      <w:pPr>
        <w:pStyle w:val="Para-Style-1"/>
        <w:ind w:left="-540"/>
        <w:rPr>
          <w:b/>
          <w:bCs/>
          <w:color w:val="000000"/>
        </w:rPr>
      </w:pPr>
      <w:r w:rsidRPr="004F119B">
        <w:rPr>
          <w:b/>
          <w:bCs/>
          <w:color w:val="000000"/>
        </w:rPr>
        <w:pict>
          <v:shape id="_x0000_i1034" type="#_x0000_t75" style="width:395.25pt;height:129pt">
            <v:imagedata r:id="rId16" o:title=""/>
          </v:shape>
        </w:pict>
      </w:r>
    </w:p>
    <w:p w:rsidR="00D170CD" w:rsidRDefault="00D170CD" w:rsidP="00C07741">
      <w:pPr>
        <w:pStyle w:val="Para-Style-1"/>
        <w:ind w:left="-540"/>
        <w:rPr>
          <w:b/>
          <w:bCs/>
          <w:color w:val="000000"/>
        </w:rPr>
      </w:pPr>
    </w:p>
    <w:p w:rsidR="00D170CD" w:rsidRPr="00E31040" w:rsidRDefault="00D170CD" w:rsidP="00C07741">
      <w:pPr>
        <w:pStyle w:val="Para-Style-1"/>
        <w:ind w:left="-540"/>
        <w:rPr>
          <w:b/>
          <w:bCs/>
          <w:color w:val="000000"/>
        </w:rPr>
      </w:pPr>
      <w:r>
        <w:rPr>
          <w:b/>
          <w:bCs/>
          <w:color w:val="000000"/>
        </w:rPr>
        <w:t>Forced to fail the Active namenode  - Proved that Standby Namenode bacame Active automatically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5" type="#_x0000_t75" style="width:467.25pt;height:78pt">
            <v:imagedata r:id="rId17" o:title=""/>
          </v:shape>
        </w:pict>
      </w:r>
    </w:p>
    <w:p w:rsidR="00D170CD" w:rsidRDefault="00D170CD" w:rsidP="00C07741">
      <w:pPr>
        <w:pStyle w:val="Para-Style-1"/>
        <w:ind w:left="-540"/>
        <w:rPr>
          <w:color w:val="000000"/>
        </w:rPr>
      </w:pPr>
    </w:p>
    <w:p w:rsidR="00D170CD" w:rsidRDefault="00D170CD" w:rsidP="00C07741">
      <w:pPr>
        <w:pStyle w:val="Para-Style-1"/>
        <w:ind w:left="-540"/>
        <w:rPr>
          <w:color w:val="000000"/>
        </w:rPr>
      </w:pPr>
      <w:r>
        <w:rPr>
          <w:color w:val="000000"/>
        </w:rPr>
        <w:t>WebInterface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6" type="#_x0000_t75" style="width:376.5pt;height:267pt">
            <v:imagedata r:id="rId18" o:title=""/>
          </v:shape>
        </w:pict>
      </w:r>
    </w:p>
    <w:p w:rsidR="00D170CD" w:rsidRPr="000C08A3" w:rsidRDefault="00D170CD" w:rsidP="00C07741">
      <w:pPr>
        <w:pStyle w:val="Para-Style-1"/>
        <w:ind w:left="-540"/>
        <w:rPr>
          <w:b/>
          <w:bCs/>
          <w:color w:val="000000"/>
        </w:rPr>
      </w:pPr>
      <w:r w:rsidRPr="000C08A3">
        <w:rPr>
          <w:b/>
          <w:bCs/>
          <w:color w:val="000000"/>
        </w:rPr>
        <w:t>Resource Manager Port:</w:t>
      </w:r>
    </w:p>
    <w:p w:rsidR="00D170CD" w:rsidRDefault="00D170CD" w:rsidP="00C07741">
      <w:pPr>
        <w:pStyle w:val="Para-Style-1"/>
        <w:ind w:left="-540"/>
        <w:rPr>
          <w:b/>
          <w:bCs/>
          <w:color w:val="000000"/>
        </w:rPr>
      </w:pPr>
      <w:r w:rsidRPr="004F119B">
        <w:rPr>
          <w:b/>
          <w:bCs/>
          <w:color w:val="000000"/>
        </w:rPr>
        <w:pict>
          <v:shape id="_x0000_i1037" type="#_x0000_t75" style="width:494.25pt;height:261.75pt">
            <v:imagedata r:id="rId19" o:title=""/>
          </v:shape>
        </w:pict>
      </w:r>
    </w:p>
    <w:p w:rsidR="00D170CD" w:rsidRDefault="00D170CD" w:rsidP="00C07741">
      <w:pPr>
        <w:pStyle w:val="Para-Style-1"/>
        <w:ind w:left="-540"/>
        <w:rPr>
          <w:b/>
          <w:bCs/>
          <w:color w:val="000000"/>
        </w:rPr>
      </w:pPr>
    </w:p>
    <w:p w:rsidR="00D170CD" w:rsidRDefault="00D170CD" w:rsidP="00C07741">
      <w:pPr>
        <w:pStyle w:val="Para-Style-1"/>
        <w:ind w:left="-540"/>
        <w:rPr>
          <w:b/>
          <w:bCs/>
          <w:color w:val="000000"/>
        </w:rPr>
      </w:pPr>
    </w:p>
    <w:p w:rsidR="00D170CD" w:rsidRPr="002C3331" w:rsidRDefault="00D170CD" w:rsidP="00C07741">
      <w:pPr>
        <w:pStyle w:val="Para-Style-1"/>
        <w:ind w:left="-540"/>
        <w:rPr>
          <w:b/>
          <w:bCs/>
          <w:color w:val="000000"/>
        </w:rPr>
      </w:pPr>
      <w:r w:rsidRPr="002C3331">
        <w:rPr>
          <w:b/>
          <w:bCs/>
          <w:color w:val="000000"/>
        </w:rPr>
        <w:t>Job Executed after making nnA as Active mode</w:t>
      </w:r>
      <w:r>
        <w:rPr>
          <w:b/>
          <w:bCs/>
          <w:color w:val="000000"/>
        </w:rPr>
        <w:t xml:space="preserve"> &amp; nnS as Standbymode </w:t>
      </w:r>
    </w:p>
    <w:p w:rsidR="00D170CD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8" type="#_x0000_t75" style="width:467.25pt;height:132pt">
            <v:imagedata r:id="rId20" o:title=""/>
          </v:shape>
        </w:pict>
      </w:r>
    </w:p>
    <w:p w:rsidR="00D170CD" w:rsidRPr="00B01790" w:rsidRDefault="00D170CD" w:rsidP="00C07741">
      <w:pPr>
        <w:pStyle w:val="Para-Style-1"/>
        <w:ind w:left="-540"/>
        <w:rPr>
          <w:color w:val="000000"/>
        </w:rPr>
      </w:pPr>
      <w:r w:rsidRPr="004F119B">
        <w:rPr>
          <w:color w:val="000000"/>
        </w:rPr>
        <w:pict>
          <v:shape id="_x0000_i1039" type="#_x0000_t75" style="width:466.5pt;height:136.5pt">
            <v:imagedata r:id="rId21" o:title=""/>
          </v:shape>
        </w:pict>
      </w:r>
    </w:p>
    <w:sectPr w:rsidR="00D170CD" w:rsidRPr="00B01790" w:rsidSect="00485B62">
      <w:headerReference w:type="defaul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0CD" w:rsidRDefault="00D170CD" w:rsidP="00A143A5">
      <w:pPr>
        <w:spacing w:after="0" w:line="240" w:lineRule="auto"/>
      </w:pPr>
      <w:r>
        <w:separator/>
      </w:r>
    </w:p>
  </w:endnote>
  <w:endnote w:type="continuationSeparator" w:id="0">
    <w:p w:rsidR="00D170CD" w:rsidRDefault="00D170CD" w:rsidP="00A1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0CD" w:rsidRDefault="00D170CD" w:rsidP="00A143A5">
      <w:pPr>
        <w:spacing w:after="0" w:line="240" w:lineRule="auto"/>
      </w:pPr>
      <w:r>
        <w:separator/>
      </w:r>
    </w:p>
  </w:footnote>
  <w:footnote w:type="continuationSeparator" w:id="0">
    <w:p w:rsidR="00D170CD" w:rsidRDefault="00D170CD" w:rsidP="00A1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CD" w:rsidRPr="00171866" w:rsidRDefault="00D170CD" w:rsidP="00A143A5">
    <w:pPr>
      <w:pStyle w:val="Header"/>
      <w:jc w:val="both"/>
      <w:rPr>
        <w:i/>
        <w:iCs/>
        <w:color w:val="FF0000"/>
        <w:sz w:val="24"/>
        <w:szCs w:val="24"/>
      </w:rPr>
    </w:pPr>
    <w:hyperlink r:id="rId1" w:history="1">
      <w:r>
        <w:rPr>
          <w:rStyle w:val="Hyperlink"/>
          <w:i/>
          <w:iCs/>
          <w:sz w:val="24"/>
          <w:szCs w:val="24"/>
        </w:rPr>
        <w:t>Hadoop</w:t>
      </w:r>
    </w:hyperlink>
    <w:r>
      <w:rPr>
        <w:rStyle w:val="Hyperlink"/>
        <w:i/>
        <w:iCs/>
        <w:sz w:val="24"/>
        <w:szCs w:val="24"/>
      </w:rPr>
      <w:t xml:space="preserve"> Administration</w:t>
    </w:r>
    <w:bookmarkStart w:id="2" w:name="_GoBack"/>
    <w:bookmarkEnd w:id="2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8306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3"/>
    <w:multiLevelType w:val="singleLevel"/>
    <w:tmpl w:val="830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FFFFFF88"/>
    <w:multiLevelType w:val="singleLevel"/>
    <w:tmpl w:val="697C4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3606170"/>
    <w:multiLevelType w:val="hybridMultilevel"/>
    <w:tmpl w:val="805EFA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>
    <w:nsid w:val="3E8C4420"/>
    <w:multiLevelType w:val="hybridMultilevel"/>
    <w:tmpl w:val="77F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78F7E47"/>
    <w:multiLevelType w:val="multilevel"/>
    <w:tmpl w:val="E4622B82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5B00075"/>
    <w:multiLevelType w:val="hybridMultilevel"/>
    <w:tmpl w:val="3528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574E1"/>
    <w:multiLevelType w:val="multilevel"/>
    <w:tmpl w:val="AD8662CE"/>
    <w:lvl w:ilvl="0">
      <w:start w:val="1"/>
      <w:numFmt w:val="decimal"/>
      <w:lvlText w:val="%1."/>
      <w:lvlJc w:val="left"/>
      <w:pPr>
        <w:ind w:left="432" w:hanging="432"/>
      </w:pPr>
      <w:rPr>
        <w:rFonts w:ascii="Cambria" w:hAnsi="Cambria" w:cs="Cambria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lvlText w:val=" 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lvlText w:val=" 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 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 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 %1.%2.%3.%4.%5.%6.%7.%8.%9"/>
      <w:lvlJc w:val="left"/>
      <w:pPr>
        <w:ind w:left="432" w:hanging="432"/>
      </w:pPr>
      <w:rPr>
        <w:rFonts w:hint="default"/>
      </w:rPr>
    </w:lvl>
  </w:abstractNum>
  <w:abstractNum w:abstractNumId="8">
    <w:nsid w:val="632D138C"/>
    <w:multiLevelType w:val="hybridMultilevel"/>
    <w:tmpl w:val="B772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B48EE"/>
    <w:multiLevelType w:val="hybridMultilevel"/>
    <w:tmpl w:val="1F20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D207CB0"/>
    <w:multiLevelType w:val="hybridMultilevel"/>
    <w:tmpl w:val="9D1A5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0"/>
  </w:num>
  <w:num w:numId="9">
    <w:abstractNumId w:val="2"/>
  </w:num>
  <w:num w:numId="10">
    <w:abstractNumId w:val="1"/>
  </w:num>
  <w:num w:numId="11">
    <w:abstractNumId w:val="0"/>
  </w:num>
  <w:num w:numId="12">
    <w:abstractNumId w:val="2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1"/>
  </w:num>
  <w:num w:numId="18">
    <w:abstractNumId w:val="0"/>
  </w:num>
  <w:num w:numId="19">
    <w:abstractNumId w:val="0"/>
  </w:num>
  <w:num w:numId="20">
    <w:abstractNumId w:val="2"/>
  </w:num>
  <w:num w:numId="21">
    <w:abstractNumId w:val="2"/>
  </w:num>
  <w:num w:numId="22">
    <w:abstractNumId w:val="5"/>
  </w:num>
  <w:num w:numId="23">
    <w:abstractNumId w:val="5"/>
  </w:num>
  <w:num w:numId="24">
    <w:abstractNumId w:val="4"/>
  </w:num>
  <w:num w:numId="25">
    <w:abstractNumId w:val="9"/>
  </w:num>
  <w:num w:numId="26">
    <w:abstractNumId w:val="3"/>
  </w:num>
  <w:num w:numId="27">
    <w:abstractNumId w:val="8"/>
  </w:num>
  <w:num w:numId="28">
    <w:abstractNumId w:val="6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5879"/>
    <w:rsid w:val="00007B89"/>
    <w:rsid w:val="00047265"/>
    <w:rsid w:val="00060A25"/>
    <w:rsid w:val="000B3498"/>
    <w:rsid w:val="000C08A3"/>
    <w:rsid w:val="000F4E09"/>
    <w:rsid w:val="00107DD8"/>
    <w:rsid w:val="00117263"/>
    <w:rsid w:val="00171866"/>
    <w:rsid w:val="001A6033"/>
    <w:rsid w:val="001B62BB"/>
    <w:rsid w:val="001C20F7"/>
    <w:rsid w:val="00225879"/>
    <w:rsid w:val="00244B12"/>
    <w:rsid w:val="002A4D57"/>
    <w:rsid w:val="002A5AD4"/>
    <w:rsid w:val="002B69E3"/>
    <w:rsid w:val="002C2B8A"/>
    <w:rsid w:val="002C3331"/>
    <w:rsid w:val="002F5053"/>
    <w:rsid w:val="00312B3B"/>
    <w:rsid w:val="00317925"/>
    <w:rsid w:val="003374CA"/>
    <w:rsid w:val="003459E5"/>
    <w:rsid w:val="00364816"/>
    <w:rsid w:val="003A0F43"/>
    <w:rsid w:val="003B21C6"/>
    <w:rsid w:val="003E3B8D"/>
    <w:rsid w:val="004507D9"/>
    <w:rsid w:val="00485B62"/>
    <w:rsid w:val="004924E6"/>
    <w:rsid w:val="004A6E12"/>
    <w:rsid w:val="004D12C4"/>
    <w:rsid w:val="004F119B"/>
    <w:rsid w:val="00516CF0"/>
    <w:rsid w:val="005314F0"/>
    <w:rsid w:val="00542414"/>
    <w:rsid w:val="00591F96"/>
    <w:rsid w:val="005C20B2"/>
    <w:rsid w:val="00663EB9"/>
    <w:rsid w:val="006B2DD2"/>
    <w:rsid w:val="006B56B6"/>
    <w:rsid w:val="006C4CC2"/>
    <w:rsid w:val="007223B9"/>
    <w:rsid w:val="0073338B"/>
    <w:rsid w:val="00745C5B"/>
    <w:rsid w:val="00750D98"/>
    <w:rsid w:val="0079748F"/>
    <w:rsid w:val="007A07A3"/>
    <w:rsid w:val="007E7A7D"/>
    <w:rsid w:val="007F0A24"/>
    <w:rsid w:val="00803C0C"/>
    <w:rsid w:val="00817485"/>
    <w:rsid w:val="00873BFC"/>
    <w:rsid w:val="00874EFA"/>
    <w:rsid w:val="00883060"/>
    <w:rsid w:val="008B4C04"/>
    <w:rsid w:val="008E490D"/>
    <w:rsid w:val="008E5060"/>
    <w:rsid w:val="008F3EF2"/>
    <w:rsid w:val="009024B5"/>
    <w:rsid w:val="00934E5D"/>
    <w:rsid w:val="00974E53"/>
    <w:rsid w:val="00987ABF"/>
    <w:rsid w:val="00995F5E"/>
    <w:rsid w:val="009D5AE1"/>
    <w:rsid w:val="00A143A5"/>
    <w:rsid w:val="00A7003B"/>
    <w:rsid w:val="00A924EF"/>
    <w:rsid w:val="00AB3444"/>
    <w:rsid w:val="00AC337F"/>
    <w:rsid w:val="00AD302E"/>
    <w:rsid w:val="00AF363C"/>
    <w:rsid w:val="00AF6E75"/>
    <w:rsid w:val="00B01790"/>
    <w:rsid w:val="00B50EE8"/>
    <w:rsid w:val="00B6524C"/>
    <w:rsid w:val="00B70B31"/>
    <w:rsid w:val="00BB74EF"/>
    <w:rsid w:val="00BD5099"/>
    <w:rsid w:val="00BF1198"/>
    <w:rsid w:val="00C07741"/>
    <w:rsid w:val="00C90ADC"/>
    <w:rsid w:val="00CD641B"/>
    <w:rsid w:val="00CE27A6"/>
    <w:rsid w:val="00CE4027"/>
    <w:rsid w:val="00D15B2A"/>
    <w:rsid w:val="00D170CD"/>
    <w:rsid w:val="00D17EED"/>
    <w:rsid w:val="00D33379"/>
    <w:rsid w:val="00D34DCC"/>
    <w:rsid w:val="00D42985"/>
    <w:rsid w:val="00D715CC"/>
    <w:rsid w:val="00DB0493"/>
    <w:rsid w:val="00DC1407"/>
    <w:rsid w:val="00DD3128"/>
    <w:rsid w:val="00DF19E9"/>
    <w:rsid w:val="00E17F68"/>
    <w:rsid w:val="00E31040"/>
    <w:rsid w:val="00E46FC1"/>
    <w:rsid w:val="00E52ACA"/>
    <w:rsid w:val="00E563DE"/>
    <w:rsid w:val="00EB2747"/>
    <w:rsid w:val="00EC48BD"/>
    <w:rsid w:val="00F15E25"/>
    <w:rsid w:val="00F307D9"/>
    <w:rsid w:val="00F44543"/>
    <w:rsid w:val="00F6082A"/>
    <w:rsid w:val="00FC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17485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3EB9"/>
    <w:pPr>
      <w:keepNext/>
      <w:keepLines/>
      <w:numPr>
        <w:numId w:val="3"/>
      </w:numPr>
      <w:tabs>
        <w:tab w:val="clear" w:pos="360"/>
      </w:tabs>
      <w:spacing w:before="240" w:after="0"/>
      <w:ind w:left="432" w:hanging="432"/>
      <w:outlineLvl w:val="0"/>
    </w:pPr>
    <w:rPr>
      <w:rFonts w:ascii="Cambria" w:eastAsia="Times New Roman" w:hAnsi="Cambria" w:cs="Cambria"/>
      <w:b/>
      <w:bCs/>
      <w:color w:val="4F81BD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225879"/>
    <w:pPr>
      <w:numPr>
        <w:ilvl w:val="1"/>
      </w:numPr>
      <w:tabs>
        <w:tab w:val="clear" w:pos="360"/>
      </w:tabs>
      <w:spacing w:before="200"/>
      <w:ind w:left="432" w:hanging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225879"/>
    <w:pPr>
      <w:numPr>
        <w:ilvl w:val="2"/>
      </w:numPr>
      <w:tabs>
        <w:tab w:val="clear" w:pos="360"/>
      </w:tabs>
      <w:ind w:left="432" w:hanging="432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3EB9"/>
    <w:rPr>
      <w:rFonts w:ascii="Cambria" w:hAnsi="Cambria" w:cs="Cambria"/>
      <w:b/>
      <w:bC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25879"/>
    <w:rPr>
      <w:rFonts w:ascii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25879"/>
    <w:rPr>
      <w:rFonts w:ascii="Cambria" w:hAnsi="Cambria" w:cs="Cambria"/>
      <w:b/>
      <w:bCs/>
      <w:i/>
      <w:iCs/>
      <w:sz w:val="26"/>
      <w:szCs w:val="26"/>
    </w:rPr>
  </w:style>
  <w:style w:type="paragraph" w:styleId="ListBullet2">
    <w:name w:val="List Bullet 2"/>
    <w:aliases w:val="List Bullet Level2"/>
    <w:basedOn w:val="Normal"/>
    <w:uiPriority w:val="99"/>
    <w:rsid w:val="00225879"/>
    <w:pPr>
      <w:numPr>
        <w:numId w:val="5"/>
      </w:numPr>
      <w:tabs>
        <w:tab w:val="clear" w:pos="1080"/>
        <w:tab w:val="num" w:pos="720"/>
      </w:tabs>
      <w:ind w:left="720"/>
    </w:pPr>
    <w:rPr>
      <w:sz w:val="24"/>
      <w:szCs w:val="24"/>
    </w:rPr>
  </w:style>
  <w:style w:type="paragraph" w:styleId="ListBullet3">
    <w:name w:val="List Bullet 3"/>
    <w:aliases w:val="List Bullet Level3"/>
    <w:basedOn w:val="Normal"/>
    <w:uiPriority w:val="99"/>
    <w:rsid w:val="00225879"/>
    <w:pPr>
      <w:numPr>
        <w:numId w:val="7"/>
      </w:numPr>
      <w:tabs>
        <w:tab w:val="num" w:pos="1080"/>
      </w:tabs>
      <w:ind w:left="1080"/>
    </w:pPr>
    <w:rPr>
      <w:sz w:val="24"/>
      <w:szCs w:val="24"/>
    </w:rPr>
  </w:style>
  <w:style w:type="paragraph" w:styleId="ListNumber">
    <w:name w:val="List Number"/>
    <w:aliases w:val="Numbered List Level-1"/>
    <w:basedOn w:val="Normal"/>
    <w:uiPriority w:val="99"/>
    <w:rsid w:val="00225879"/>
    <w:pPr>
      <w:numPr>
        <w:numId w:val="9"/>
      </w:numPr>
      <w:tabs>
        <w:tab w:val="clear" w:pos="360"/>
        <w:tab w:val="num" w:pos="1080"/>
      </w:tabs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225879"/>
    <w:pPr>
      <w:ind w:left="720"/>
    </w:pPr>
    <w:rPr>
      <w:sz w:val="24"/>
      <w:szCs w:val="24"/>
    </w:rPr>
  </w:style>
  <w:style w:type="paragraph" w:customStyle="1" w:styleId="NumberedListLevel2">
    <w:name w:val="Numbered List Level2"/>
    <w:basedOn w:val="Normal"/>
    <w:next w:val="Normal"/>
    <w:uiPriority w:val="99"/>
    <w:rsid w:val="00225879"/>
    <w:pPr>
      <w:numPr>
        <w:ilvl w:val="1"/>
        <w:numId w:val="11"/>
      </w:numPr>
      <w:tabs>
        <w:tab w:val="clear" w:pos="1080"/>
      </w:tabs>
      <w:ind w:left="792" w:hanging="432"/>
    </w:pPr>
    <w:rPr>
      <w:sz w:val="24"/>
      <w:szCs w:val="24"/>
    </w:rPr>
  </w:style>
  <w:style w:type="paragraph" w:customStyle="1" w:styleId="NumberedListLevel3">
    <w:name w:val="Numbered List Level3"/>
    <w:basedOn w:val="NumberedListLevel2"/>
    <w:uiPriority w:val="99"/>
    <w:rsid w:val="00225879"/>
    <w:pPr>
      <w:numPr>
        <w:ilvl w:val="2"/>
      </w:numPr>
      <w:tabs>
        <w:tab w:val="clear" w:pos="1080"/>
      </w:tabs>
      <w:ind w:left="1224" w:hanging="504"/>
    </w:pPr>
  </w:style>
  <w:style w:type="paragraph" w:customStyle="1" w:styleId="Para-Style-1">
    <w:name w:val="Para-Style-1"/>
    <w:basedOn w:val="Normal"/>
    <w:uiPriority w:val="99"/>
    <w:rsid w:val="00663EB9"/>
    <w:pPr>
      <w:spacing w:before="240"/>
      <w:jc w:val="both"/>
    </w:pPr>
    <w:rPr>
      <w:sz w:val="24"/>
      <w:szCs w:val="24"/>
    </w:rPr>
  </w:style>
  <w:style w:type="paragraph" w:customStyle="1" w:styleId="Para-Style2">
    <w:name w:val="Para-Style2"/>
    <w:basedOn w:val="Para-Style-1"/>
    <w:uiPriority w:val="99"/>
    <w:rsid w:val="00225879"/>
    <w:pPr>
      <w:ind w:firstLine="720"/>
    </w:pPr>
  </w:style>
  <w:style w:type="paragraph" w:customStyle="1" w:styleId="Sub-Head1">
    <w:name w:val="Sub-Head1"/>
    <w:basedOn w:val="Normal"/>
    <w:uiPriority w:val="99"/>
    <w:rsid w:val="00225879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71866"/>
    <w:pPr>
      <w:numPr>
        <w:ilvl w:val="1"/>
      </w:numPr>
      <w:spacing w:after="240" w:line="240" w:lineRule="auto"/>
      <w:jc w:val="center"/>
    </w:pPr>
    <w:rPr>
      <w:rFonts w:ascii="Cambria" w:eastAsia="Times New Roman" w:hAnsi="Cambria" w:cs="Cambria"/>
      <w:i/>
      <w:iCs/>
      <w:color w:val="4F81BD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71866"/>
    <w:rPr>
      <w:rFonts w:ascii="Cambria" w:hAnsi="Cambria" w:cs="Cambria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CD641B"/>
    <w:pPr>
      <w:pBdr>
        <w:bottom w:val="single" w:sz="8" w:space="4" w:color="4F81BD"/>
      </w:pBdr>
      <w:spacing w:before="1500" w:after="360" w:line="240" w:lineRule="auto"/>
      <w:jc w:val="center"/>
    </w:pPr>
    <w:rPr>
      <w:rFonts w:ascii="Cambria" w:eastAsia="Times New Roman" w:hAnsi="Cambria" w:cs="Cambria"/>
      <w:color w:val="17365D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CD641B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43A5"/>
  </w:style>
  <w:style w:type="paragraph" w:styleId="Footer">
    <w:name w:val="footer"/>
    <w:basedOn w:val="Normal"/>
    <w:link w:val="FooterChar"/>
    <w:uiPriority w:val="99"/>
    <w:rsid w:val="00A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43A5"/>
  </w:style>
  <w:style w:type="paragraph" w:styleId="BalloonText">
    <w:name w:val="Balloon Text"/>
    <w:basedOn w:val="Normal"/>
    <w:link w:val="BalloonTextChar"/>
    <w:uiPriority w:val="99"/>
    <w:semiHidden/>
    <w:rsid w:val="00A1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43A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99"/>
    <w:qFormat/>
    <w:rsid w:val="00485B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171866"/>
    <w:pPr>
      <w:numPr>
        <w:numId w:val="0"/>
      </w:numPr>
      <w:spacing w:before="480"/>
      <w:outlineLvl w:val="9"/>
    </w:pPr>
    <w:rPr>
      <w:color w:val="365F91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rsid w:val="00B50EE8"/>
    <w:pPr>
      <w:spacing w:after="100"/>
    </w:pPr>
  </w:style>
  <w:style w:type="character" w:styleId="Hyperlink">
    <w:name w:val="Hyperlink"/>
    <w:basedOn w:val="DefaultParagraphFont"/>
    <w:uiPriority w:val="99"/>
    <w:rsid w:val="00B50E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cadgild.com/course/details/Android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499</TotalTime>
  <Pages>9</Pages>
  <Words>324</Words>
  <Characters>1851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dc:description/>
  <cp:lastModifiedBy>PC</cp:lastModifiedBy>
  <cp:revision>56</cp:revision>
  <dcterms:created xsi:type="dcterms:W3CDTF">2015-09-14T06:39:00Z</dcterms:created>
  <dcterms:modified xsi:type="dcterms:W3CDTF">2016-02-19T16:41:00Z</dcterms:modified>
</cp:coreProperties>
</file>